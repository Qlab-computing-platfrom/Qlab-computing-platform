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pPr w:leftFromText="180" w:rightFromText="180" w:vertAnchor="page" w:horzAnchor="page" w:tblpX="1617" w:tblpY="147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5703">
        <w:tc>
          <w:tcPr>
            <w:tcW w:w="8296" w:type="dxa"/>
          </w:tcPr>
          <w:p w:rsidR="009E5703" w:rsidRDefault="00055909">
            <w:pPr>
              <w:pStyle w:val="ae"/>
              <w:spacing w:before="312" w:after="312"/>
              <w:ind w:firstLine="880"/>
            </w:pPr>
            <w:r>
              <w:t>S</w:t>
            </w:r>
            <w:r>
              <w:rPr>
                <w:rFonts w:hint="eastAsia"/>
              </w:rPr>
              <w:t>park</w:t>
            </w:r>
            <w:r>
              <w:t>-with-hive</w:t>
            </w:r>
            <w:r w:rsidR="00E73105">
              <w:rPr>
                <w:rFonts w:hint="eastAsia"/>
              </w:rPr>
              <w:t>搭建指南</w:t>
            </w:r>
          </w:p>
        </w:tc>
      </w:tr>
      <w:tr w:rsidR="009E5703">
        <w:tc>
          <w:tcPr>
            <w:tcW w:w="8296" w:type="dxa"/>
          </w:tcPr>
          <w:p w:rsidR="009E5703" w:rsidRDefault="00E73105">
            <w:pPr>
              <w:ind w:firstLine="480"/>
              <w:jc w:val="center"/>
            </w:pPr>
            <w:r>
              <w:rPr>
                <w:rFonts w:hint="eastAsia"/>
                <w:sz w:val="24"/>
                <w:szCs w:val="28"/>
              </w:rPr>
              <w:t>东南大学数据科学实验室</w:t>
            </w:r>
          </w:p>
        </w:tc>
      </w:tr>
      <w:tr w:rsidR="009E5703">
        <w:tc>
          <w:tcPr>
            <w:tcW w:w="8296" w:type="dxa"/>
          </w:tcPr>
          <w:p w:rsidR="009E5703" w:rsidRDefault="00E73105">
            <w:pPr>
              <w:ind w:firstLine="420"/>
              <w:jc w:val="center"/>
            </w:pPr>
            <w:r>
              <w:rPr>
                <w:rFonts w:hint="eastAsia"/>
              </w:rPr>
              <w:t>时间：2019年12月</w:t>
            </w:r>
            <w:r w:rsidR="00055909">
              <w:rPr>
                <w:rFonts w:hint="eastAsia"/>
              </w:rPr>
              <w:t>1</w:t>
            </w:r>
            <w:r w:rsidR="00055909">
              <w:t>5</w:t>
            </w:r>
            <w:r>
              <w:rPr>
                <w:rFonts w:hint="eastAsia"/>
              </w:rPr>
              <w:t>日</w:t>
            </w:r>
          </w:p>
        </w:tc>
      </w:tr>
      <w:tr w:rsidR="009E5703">
        <w:tc>
          <w:tcPr>
            <w:tcW w:w="8296" w:type="dxa"/>
          </w:tcPr>
          <w:p w:rsidR="009E5703" w:rsidRDefault="00E73105">
            <w:pPr>
              <w:ind w:firstLine="420"/>
              <w:jc w:val="center"/>
            </w:pPr>
            <w:r>
              <w:rPr>
                <w:rFonts w:hint="eastAsia"/>
              </w:rPr>
              <w:t>参与人员：唐元博、杨煜涵、陈靖仪</w:t>
            </w:r>
          </w:p>
        </w:tc>
      </w:tr>
      <w:tr w:rsidR="009E5703">
        <w:tc>
          <w:tcPr>
            <w:tcW w:w="8296" w:type="dxa"/>
          </w:tcPr>
          <w:p w:rsidR="009E5703" w:rsidRDefault="009E5703" w:rsidP="00897DAB">
            <w:pPr>
              <w:ind w:firstLineChars="0" w:firstLine="0"/>
            </w:pPr>
          </w:p>
        </w:tc>
      </w:tr>
    </w:tbl>
    <w:p w:rsidR="00DC2449" w:rsidRDefault="00E73105">
      <w:pPr>
        <w:pStyle w:val="1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7676297" w:history="1">
        <w:r w:rsidR="00DC2449" w:rsidRPr="00DE1EDA">
          <w:rPr>
            <w:rStyle w:val="ab"/>
            <w:rFonts w:ascii="Microsoft YaHei UI Light" w:eastAsia="Microsoft YaHei UI Light" w:hAnsi="Microsoft YaHei UI Light" w:cs="Microsoft YaHei UI Light"/>
            <w:noProof/>
          </w:rPr>
          <w:t>1</w:t>
        </w:r>
        <w:r w:rsidR="00DC2449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DC2449" w:rsidRPr="00DE1EDA">
          <w:rPr>
            <w:rStyle w:val="ab"/>
            <w:rFonts w:ascii="Microsoft YaHei UI Light" w:eastAsia="Microsoft YaHei UI Light" w:hAnsi="Microsoft YaHei UI Light" w:cs="Microsoft YaHei UI Light"/>
            <w:noProof/>
          </w:rPr>
          <w:t>项目简介</w:t>
        </w:r>
        <w:r w:rsidR="00DC2449">
          <w:rPr>
            <w:noProof/>
            <w:webHidden/>
          </w:rPr>
          <w:tab/>
        </w:r>
        <w:r w:rsidR="00DC2449">
          <w:rPr>
            <w:noProof/>
            <w:webHidden/>
          </w:rPr>
          <w:fldChar w:fldCharType="begin"/>
        </w:r>
        <w:r w:rsidR="00DC2449">
          <w:rPr>
            <w:noProof/>
            <w:webHidden/>
          </w:rPr>
          <w:instrText xml:space="preserve"> PAGEREF _Toc27676297 \h </w:instrText>
        </w:r>
        <w:r w:rsidR="00DC2449">
          <w:rPr>
            <w:noProof/>
            <w:webHidden/>
          </w:rPr>
        </w:r>
        <w:r w:rsidR="00DC2449">
          <w:rPr>
            <w:noProof/>
            <w:webHidden/>
          </w:rPr>
          <w:fldChar w:fldCharType="separate"/>
        </w:r>
        <w:r w:rsidR="00DC2449">
          <w:rPr>
            <w:noProof/>
            <w:webHidden/>
          </w:rPr>
          <w:t>1</w:t>
        </w:r>
        <w:r w:rsidR="00DC2449">
          <w:rPr>
            <w:noProof/>
            <w:webHidden/>
          </w:rPr>
          <w:fldChar w:fldCharType="end"/>
        </w:r>
      </w:hyperlink>
    </w:p>
    <w:p w:rsidR="00DC2449" w:rsidRDefault="005D1FAC">
      <w:pPr>
        <w:pStyle w:val="21"/>
        <w:tabs>
          <w:tab w:val="left" w:pos="840"/>
          <w:tab w:val="right" w:leader="dot" w:pos="8296"/>
        </w:tabs>
        <w:ind w:left="210"/>
        <w:rPr>
          <w:rFonts w:asciiTheme="minorHAnsi" w:eastAsiaTheme="minorEastAsia" w:hAnsiTheme="minorHAnsi" w:cstheme="minorBidi"/>
          <w:noProof/>
          <w:color w:val="auto"/>
        </w:rPr>
      </w:pPr>
      <w:hyperlink w:anchor="_Toc27676298" w:history="1">
        <w:r w:rsidR="00DC2449" w:rsidRPr="00DE1EDA">
          <w:rPr>
            <w:rStyle w:val="ab"/>
            <w:noProof/>
          </w:rPr>
          <w:t>1.1</w:t>
        </w:r>
        <w:r w:rsidR="00DC2449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DC2449" w:rsidRPr="00DE1EDA">
          <w:rPr>
            <w:rStyle w:val="ab"/>
            <w:noProof/>
          </w:rPr>
          <w:t>Spark简介</w:t>
        </w:r>
        <w:r w:rsidR="00DC2449">
          <w:rPr>
            <w:noProof/>
            <w:webHidden/>
          </w:rPr>
          <w:tab/>
        </w:r>
        <w:r w:rsidR="00DC2449">
          <w:rPr>
            <w:noProof/>
            <w:webHidden/>
          </w:rPr>
          <w:fldChar w:fldCharType="begin"/>
        </w:r>
        <w:r w:rsidR="00DC2449">
          <w:rPr>
            <w:noProof/>
            <w:webHidden/>
          </w:rPr>
          <w:instrText xml:space="preserve"> PAGEREF _Toc27676298 \h </w:instrText>
        </w:r>
        <w:r w:rsidR="00DC2449">
          <w:rPr>
            <w:noProof/>
            <w:webHidden/>
          </w:rPr>
        </w:r>
        <w:r w:rsidR="00DC2449">
          <w:rPr>
            <w:noProof/>
            <w:webHidden/>
          </w:rPr>
          <w:fldChar w:fldCharType="separate"/>
        </w:r>
        <w:r w:rsidR="00DC2449">
          <w:rPr>
            <w:noProof/>
            <w:webHidden/>
          </w:rPr>
          <w:t>1</w:t>
        </w:r>
        <w:r w:rsidR="00DC2449">
          <w:rPr>
            <w:noProof/>
            <w:webHidden/>
          </w:rPr>
          <w:fldChar w:fldCharType="end"/>
        </w:r>
      </w:hyperlink>
    </w:p>
    <w:p w:rsidR="00DC2449" w:rsidRDefault="005D1FAC">
      <w:pPr>
        <w:pStyle w:val="21"/>
        <w:tabs>
          <w:tab w:val="left" w:pos="840"/>
          <w:tab w:val="right" w:leader="dot" w:pos="8296"/>
        </w:tabs>
        <w:ind w:left="210"/>
        <w:rPr>
          <w:rFonts w:asciiTheme="minorHAnsi" w:eastAsiaTheme="minorEastAsia" w:hAnsiTheme="minorHAnsi" w:cstheme="minorBidi"/>
          <w:noProof/>
          <w:color w:val="auto"/>
        </w:rPr>
      </w:pPr>
      <w:hyperlink w:anchor="_Toc27676299" w:history="1">
        <w:r w:rsidR="00DC2449" w:rsidRPr="00DE1EDA">
          <w:rPr>
            <w:rStyle w:val="ab"/>
            <w:noProof/>
          </w:rPr>
          <w:t>1.2</w:t>
        </w:r>
        <w:r w:rsidR="00DC2449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DC2449" w:rsidRPr="00DE1EDA">
          <w:rPr>
            <w:rStyle w:val="ab"/>
            <w:noProof/>
          </w:rPr>
          <w:t>主要特点与优点</w:t>
        </w:r>
        <w:r w:rsidR="00DC2449">
          <w:rPr>
            <w:noProof/>
            <w:webHidden/>
          </w:rPr>
          <w:tab/>
        </w:r>
        <w:r w:rsidR="00DC2449">
          <w:rPr>
            <w:noProof/>
            <w:webHidden/>
          </w:rPr>
          <w:fldChar w:fldCharType="begin"/>
        </w:r>
        <w:r w:rsidR="00DC2449">
          <w:rPr>
            <w:noProof/>
            <w:webHidden/>
          </w:rPr>
          <w:instrText xml:space="preserve"> PAGEREF _Toc27676299 \h </w:instrText>
        </w:r>
        <w:r w:rsidR="00DC2449">
          <w:rPr>
            <w:noProof/>
            <w:webHidden/>
          </w:rPr>
        </w:r>
        <w:r w:rsidR="00DC2449">
          <w:rPr>
            <w:noProof/>
            <w:webHidden/>
          </w:rPr>
          <w:fldChar w:fldCharType="separate"/>
        </w:r>
        <w:r w:rsidR="00DC2449">
          <w:rPr>
            <w:noProof/>
            <w:webHidden/>
          </w:rPr>
          <w:t>1</w:t>
        </w:r>
        <w:r w:rsidR="00DC2449">
          <w:rPr>
            <w:noProof/>
            <w:webHidden/>
          </w:rPr>
          <w:fldChar w:fldCharType="end"/>
        </w:r>
      </w:hyperlink>
    </w:p>
    <w:p w:rsidR="00DC2449" w:rsidRDefault="005D1FAC">
      <w:pPr>
        <w:pStyle w:val="21"/>
        <w:tabs>
          <w:tab w:val="left" w:pos="840"/>
          <w:tab w:val="right" w:leader="dot" w:pos="8296"/>
        </w:tabs>
        <w:ind w:left="210"/>
        <w:rPr>
          <w:rFonts w:asciiTheme="minorHAnsi" w:eastAsiaTheme="minorEastAsia" w:hAnsiTheme="minorHAnsi" w:cstheme="minorBidi"/>
          <w:noProof/>
          <w:color w:val="auto"/>
        </w:rPr>
      </w:pPr>
      <w:hyperlink w:anchor="_Toc27676300" w:history="1">
        <w:r w:rsidR="00DC2449" w:rsidRPr="00DE1EDA">
          <w:rPr>
            <w:rStyle w:val="ab"/>
            <w:noProof/>
          </w:rPr>
          <w:t>1.3</w:t>
        </w:r>
        <w:r w:rsidR="00DC2449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DC2449" w:rsidRPr="00DE1EDA">
          <w:rPr>
            <w:rStyle w:val="ab"/>
            <w:noProof/>
          </w:rPr>
          <w:t>Spark生态系统</w:t>
        </w:r>
        <w:r w:rsidR="00DC2449">
          <w:rPr>
            <w:noProof/>
            <w:webHidden/>
          </w:rPr>
          <w:tab/>
        </w:r>
        <w:r w:rsidR="00DC2449">
          <w:rPr>
            <w:noProof/>
            <w:webHidden/>
          </w:rPr>
          <w:fldChar w:fldCharType="begin"/>
        </w:r>
        <w:r w:rsidR="00DC2449">
          <w:rPr>
            <w:noProof/>
            <w:webHidden/>
          </w:rPr>
          <w:instrText xml:space="preserve"> PAGEREF _Toc27676300 \h </w:instrText>
        </w:r>
        <w:r w:rsidR="00DC2449">
          <w:rPr>
            <w:noProof/>
            <w:webHidden/>
          </w:rPr>
        </w:r>
        <w:r w:rsidR="00DC2449">
          <w:rPr>
            <w:noProof/>
            <w:webHidden/>
          </w:rPr>
          <w:fldChar w:fldCharType="separate"/>
        </w:r>
        <w:r w:rsidR="00DC2449">
          <w:rPr>
            <w:noProof/>
            <w:webHidden/>
          </w:rPr>
          <w:t>1</w:t>
        </w:r>
        <w:r w:rsidR="00DC2449">
          <w:rPr>
            <w:noProof/>
            <w:webHidden/>
          </w:rPr>
          <w:fldChar w:fldCharType="end"/>
        </w:r>
      </w:hyperlink>
    </w:p>
    <w:p w:rsidR="00DC2449" w:rsidRDefault="005D1FAC">
      <w:pPr>
        <w:pStyle w:val="1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27676301" w:history="1">
        <w:r w:rsidR="00DC2449" w:rsidRPr="00DE1EDA">
          <w:rPr>
            <w:rStyle w:val="ab"/>
            <w:noProof/>
          </w:rPr>
          <w:t>2</w:t>
        </w:r>
        <w:r w:rsidR="00DC2449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DC2449" w:rsidRPr="00DE1EDA">
          <w:rPr>
            <w:rStyle w:val="ab"/>
            <w:noProof/>
          </w:rPr>
          <w:t>Spark搭建</w:t>
        </w:r>
        <w:r w:rsidR="00DC2449">
          <w:rPr>
            <w:noProof/>
            <w:webHidden/>
          </w:rPr>
          <w:tab/>
        </w:r>
        <w:r w:rsidR="00DC2449">
          <w:rPr>
            <w:noProof/>
            <w:webHidden/>
          </w:rPr>
          <w:fldChar w:fldCharType="begin"/>
        </w:r>
        <w:r w:rsidR="00DC2449">
          <w:rPr>
            <w:noProof/>
            <w:webHidden/>
          </w:rPr>
          <w:instrText xml:space="preserve"> PAGEREF _Toc27676301 \h </w:instrText>
        </w:r>
        <w:r w:rsidR="00DC2449">
          <w:rPr>
            <w:noProof/>
            <w:webHidden/>
          </w:rPr>
        </w:r>
        <w:r w:rsidR="00DC2449">
          <w:rPr>
            <w:noProof/>
            <w:webHidden/>
          </w:rPr>
          <w:fldChar w:fldCharType="separate"/>
        </w:r>
        <w:r w:rsidR="00DC2449">
          <w:rPr>
            <w:noProof/>
            <w:webHidden/>
          </w:rPr>
          <w:t>2</w:t>
        </w:r>
        <w:r w:rsidR="00DC2449">
          <w:rPr>
            <w:noProof/>
            <w:webHidden/>
          </w:rPr>
          <w:fldChar w:fldCharType="end"/>
        </w:r>
      </w:hyperlink>
    </w:p>
    <w:p w:rsidR="00DC2449" w:rsidRDefault="005D1FAC">
      <w:pPr>
        <w:pStyle w:val="21"/>
        <w:tabs>
          <w:tab w:val="left" w:pos="840"/>
          <w:tab w:val="right" w:leader="dot" w:pos="8296"/>
        </w:tabs>
        <w:ind w:left="210"/>
        <w:rPr>
          <w:rFonts w:asciiTheme="minorHAnsi" w:eastAsiaTheme="minorEastAsia" w:hAnsiTheme="minorHAnsi" w:cstheme="minorBidi"/>
          <w:noProof/>
          <w:color w:val="auto"/>
        </w:rPr>
      </w:pPr>
      <w:hyperlink w:anchor="_Toc27676302" w:history="1">
        <w:r w:rsidR="00DC2449" w:rsidRPr="00DE1EDA">
          <w:rPr>
            <w:rStyle w:val="ab"/>
            <w:noProof/>
          </w:rPr>
          <w:t>2.1</w:t>
        </w:r>
        <w:r w:rsidR="00DC2449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DC2449" w:rsidRPr="00DE1EDA">
          <w:rPr>
            <w:rStyle w:val="ab"/>
            <w:noProof/>
          </w:rPr>
          <w:t>Spark安装主要任务</w:t>
        </w:r>
        <w:r w:rsidR="00DC2449">
          <w:rPr>
            <w:noProof/>
            <w:webHidden/>
          </w:rPr>
          <w:tab/>
        </w:r>
        <w:r w:rsidR="00DC2449">
          <w:rPr>
            <w:noProof/>
            <w:webHidden/>
          </w:rPr>
          <w:fldChar w:fldCharType="begin"/>
        </w:r>
        <w:r w:rsidR="00DC2449">
          <w:rPr>
            <w:noProof/>
            <w:webHidden/>
          </w:rPr>
          <w:instrText xml:space="preserve"> PAGEREF _Toc27676302 \h </w:instrText>
        </w:r>
        <w:r w:rsidR="00DC2449">
          <w:rPr>
            <w:noProof/>
            <w:webHidden/>
          </w:rPr>
        </w:r>
        <w:r w:rsidR="00DC2449">
          <w:rPr>
            <w:noProof/>
            <w:webHidden/>
          </w:rPr>
          <w:fldChar w:fldCharType="separate"/>
        </w:r>
        <w:r w:rsidR="00DC2449">
          <w:rPr>
            <w:noProof/>
            <w:webHidden/>
          </w:rPr>
          <w:t>2</w:t>
        </w:r>
        <w:r w:rsidR="00DC2449">
          <w:rPr>
            <w:noProof/>
            <w:webHidden/>
          </w:rPr>
          <w:fldChar w:fldCharType="end"/>
        </w:r>
      </w:hyperlink>
    </w:p>
    <w:p w:rsidR="00DC2449" w:rsidRDefault="005D1FAC">
      <w:pPr>
        <w:pStyle w:val="21"/>
        <w:tabs>
          <w:tab w:val="left" w:pos="840"/>
          <w:tab w:val="right" w:leader="dot" w:pos="8296"/>
        </w:tabs>
        <w:ind w:left="210"/>
        <w:rPr>
          <w:rFonts w:asciiTheme="minorHAnsi" w:eastAsiaTheme="minorEastAsia" w:hAnsiTheme="minorHAnsi" w:cstheme="minorBidi"/>
          <w:noProof/>
          <w:color w:val="auto"/>
        </w:rPr>
      </w:pPr>
      <w:hyperlink w:anchor="_Toc27676303" w:history="1">
        <w:r w:rsidR="00DC2449" w:rsidRPr="00DE1EDA">
          <w:rPr>
            <w:rStyle w:val="ab"/>
            <w:noProof/>
          </w:rPr>
          <w:t>2.2</w:t>
        </w:r>
        <w:r w:rsidR="00DC2449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DC2449" w:rsidRPr="00DE1EDA">
          <w:rPr>
            <w:rStyle w:val="ab"/>
            <w:noProof/>
          </w:rPr>
          <w:t>修改配置文件</w:t>
        </w:r>
        <w:r w:rsidR="00DC2449">
          <w:rPr>
            <w:noProof/>
            <w:webHidden/>
          </w:rPr>
          <w:tab/>
        </w:r>
        <w:r w:rsidR="00DC2449">
          <w:rPr>
            <w:noProof/>
            <w:webHidden/>
          </w:rPr>
          <w:fldChar w:fldCharType="begin"/>
        </w:r>
        <w:r w:rsidR="00DC2449">
          <w:rPr>
            <w:noProof/>
            <w:webHidden/>
          </w:rPr>
          <w:instrText xml:space="preserve"> PAGEREF _Toc27676303 \h </w:instrText>
        </w:r>
        <w:r w:rsidR="00DC2449">
          <w:rPr>
            <w:noProof/>
            <w:webHidden/>
          </w:rPr>
        </w:r>
        <w:r w:rsidR="00DC2449">
          <w:rPr>
            <w:noProof/>
            <w:webHidden/>
          </w:rPr>
          <w:fldChar w:fldCharType="separate"/>
        </w:r>
        <w:r w:rsidR="00DC2449">
          <w:rPr>
            <w:noProof/>
            <w:webHidden/>
          </w:rPr>
          <w:t>2</w:t>
        </w:r>
        <w:r w:rsidR="00DC2449">
          <w:rPr>
            <w:noProof/>
            <w:webHidden/>
          </w:rPr>
          <w:fldChar w:fldCharType="end"/>
        </w:r>
      </w:hyperlink>
    </w:p>
    <w:p w:rsidR="00DC2449" w:rsidRDefault="005D1FAC">
      <w:pPr>
        <w:pStyle w:val="21"/>
        <w:tabs>
          <w:tab w:val="left" w:pos="840"/>
          <w:tab w:val="right" w:leader="dot" w:pos="8296"/>
        </w:tabs>
        <w:ind w:left="210"/>
        <w:rPr>
          <w:rFonts w:asciiTheme="minorHAnsi" w:eastAsiaTheme="minorEastAsia" w:hAnsiTheme="minorHAnsi" w:cstheme="minorBidi"/>
          <w:noProof/>
          <w:color w:val="auto"/>
        </w:rPr>
      </w:pPr>
      <w:hyperlink w:anchor="_Toc27676304" w:history="1">
        <w:r w:rsidR="00DC2449" w:rsidRPr="00DE1EDA">
          <w:rPr>
            <w:rStyle w:val="ab"/>
            <w:noProof/>
          </w:rPr>
          <w:t>2.3</w:t>
        </w:r>
        <w:r w:rsidR="00DC2449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DC2449" w:rsidRPr="00DE1EDA">
          <w:rPr>
            <w:rStyle w:val="ab"/>
            <w:noProof/>
          </w:rPr>
          <w:t>配置conf/slaves</w:t>
        </w:r>
        <w:r w:rsidR="00DC2449">
          <w:rPr>
            <w:noProof/>
            <w:webHidden/>
          </w:rPr>
          <w:tab/>
        </w:r>
        <w:r w:rsidR="00DC2449">
          <w:rPr>
            <w:noProof/>
            <w:webHidden/>
          </w:rPr>
          <w:fldChar w:fldCharType="begin"/>
        </w:r>
        <w:r w:rsidR="00DC2449">
          <w:rPr>
            <w:noProof/>
            <w:webHidden/>
          </w:rPr>
          <w:instrText xml:space="preserve"> PAGEREF _Toc27676304 \h </w:instrText>
        </w:r>
        <w:r w:rsidR="00DC2449">
          <w:rPr>
            <w:noProof/>
            <w:webHidden/>
          </w:rPr>
        </w:r>
        <w:r w:rsidR="00DC2449">
          <w:rPr>
            <w:noProof/>
            <w:webHidden/>
          </w:rPr>
          <w:fldChar w:fldCharType="separate"/>
        </w:r>
        <w:r w:rsidR="00DC2449">
          <w:rPr>
            <w:noProof/>
            <w:webHidden/>
          </w:rPr>
          <w:t>2</w:t>
        </w:r>
        <w:r w:rsidR="00DC2449">
          <w:rPr>
            <w:noProof/>
            <w:webHidden/>
          </w:rPr>
          <w:fldChar w:fldCharType="end"/>
        </w:r>
      </w:hyperlink>
    </w:p>
    <w:p w:rsidR="00DC2449" w:rsidRDefault="005D1FAC">
      <w:pPr>
        <w:pStyle w:val="21"/>
        <w:tabs>
          <w:tab w:val="left" w:pos="840"/>
          <w:tab w:val="right" w:leader="dot" w:pos="8296"/>
        </w:tabs>
        <w:ind w:left="210"/>
        <w:rPr>
          <w:rFonts w:asciiTheme="minorHAnsi" w:eastAsiaTheme="minorEastAsia" w:hAnsiTheme="minorHAnsi" w:cstheme="minorBidi"/>
          <w:noProof/>
          <w:color w:val="auto"/>
        </w:rPr>
      </w:pPr>
      <w:hyperlink w:anchor="_Toc27676305" w:history="1">
        <w:r w:rsidR="00DC2449" w:rsidRPr="00DE1EDA">
          <w:rPr>
            <w:rStyle w:val="ab"/>
            <w:noProof/>
          </w:rPr>
          <w:t>2.4</w:t>
        </w:r>
        <w:r w:rsidR="00DC2449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DC2449" w:rsidRPr="00DE1EDA">
          <w:rPr>
            <w:rStyle w:val="ab"/>
            <w:noProof/>
          </w:rPr>
          <w:t>配置conf/spark-env.sh</w:t>
        </w:r>
        <w:r w:rsidR="00DC2449">
          <w:rPr>
            <w:noProof/>
            <w:webHidden/>
          </w:rPr>
          <w:tab/>
        </w:r>
        <w:r w:rsidR="00DC2449">
          <w:rPr>
            <w:noProof/>
            <w:webHidden/>
          </w:rPr>
          <w:fldChar w:fldCharType="begin"/>
        </w:r>
        <w:r w:rsidR="00DC2449">
          <w:rPr>
            <w:noProof/>
            <w:webHidden/>
          </w:rPr>
          <w:instrText xml:space="preserve"> PAGEREF _Toc27676305 \h </w:instrText>
        </w:r>
        <w:r w:rsidR="00DC2449">
          <w:rPr>
            <w:noProof/>
            <w:webHidden/>
          </w:rPr>
        </w:r>
        <w:r w:rsidR="00DC2449">
          <w:rPr>
            <w:noProof/>
            <w:webHidden/>
          </w:rPr>
          <w:fldChar w:fldCharType="separate"/>
        </w:r>
        <w:r w:rsidR="00DC2449">
          <w:rPr>
            <w:noProof/>
            <w:webHidden/>
          </w:rPr>
          <w:t>2</w:t>
        </w:r>
        <w:r w:rsidR="00DC2449">
          <w:rPr>
            <w:noProof/>
            <w:webHidden/>
          </w:rPr>
          <w:fldChar w:fldCharType="end"/>
        </w:r>
      </w:hyperlink>
    </w:p>
    <w:p w:rsidR="00DC2449" w:rsidRDefault="005D1FAC">
      <w:pPr>
        <w:pStyle w:val="21"/>
        <w:tabs>
          <w:tab w:val="left" w:pos="840"/>
          <w:tab w:val="right" w:leader="dot" w:pos="8296"/>
        </w:tabs>
        <w:ind w:left="210"/>
        <w:rPr>
          <w:rFonts w:asciiTheme="minorHAnsi" w:eastAsiaTheme="minorEastAsia" w:hAnsiTheme="minorHAnsi" w:cstheme="minorBidi"/>
          <w:noProof/>
          <w:color w:val="auto"/>
        </w:rPr>
      </w:pPr>
      <w:hyperlink w:anchor="_Toc27676306" w:history="1">
        <w:r w:rsidR="00DC2449" w:rsidRPr="00DE1EDA">
          <w:rPr>
            <w:rStyle w:val="ab"/>
            <w:noProof/>
          </w:rPr>
          <w:t>2.5</w:t>
        </w:r>
        <w:r w:rsidR="00DC2449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DC2449" w:rsidRPr="00DE1EDA">
          <w:rPr>
            <w:rStyle w:val="ab"/>
            <w:noProof/>
          </w:rPr>
          <w:t>启动spark</w:t>
        </w:r>
        <w:r w:rsidR="00DC2449">
          <w:rPr>
            <w:noProof/>
            <w:webHidden/>
          </w:rPr>
          <w:tab/>
        </w:r>
        <w:r w:rsidR="00DC2449">
          <w:rPr>
            <w:noProof/>
            <w:webHidden/>
          </w:rPr>
          <w:fldChar w:fldCharType="begin"/>
        </w:r>
        <w:r w:rsidR="00DC2449">
          <w:rPr>
            <w:noProof/>
            <w:webHidden/>
          </w:rPr>
          <w:instrText xml:space="preserve"> PAGEREF _Toc27676306 \h </w:instrText>
        </w:r>
        <w:r w:rsidR="00DC2449">
          <w:rPr>
            <w:noProof/>
            <w:webHidden/>
          </w:rPr>
        </w:r>
        <w:r w:rsidR="00DC2449">
          <w:rPr>
            <w:noProof/>
            <w:webHidden/>
          </w:rPr>
          <w:fldChar w:fldCharType="separate"/>
        </w:r>
        <w:r w:rsidR="00DC2449">
          <w:rPr>
            <w:noProof/>
            <w:webHidden/>
          </w:rPr>
          <w:t>3</w:t>
        </w:r>
        <w:r w:rsidR="00DC2449">
          <w:rPr>
            <w:noProof/>
            <w:webHidden/>
          </w:rPr>
          <w:fldChar w:fldCharType="end"/>
        </w:r>
      </w:hyperlink>
    </w:p>
    <w:p w:rsidR="00DC2449" w:rsidRDefault="005D1FAC">
      <w:pPr>
        <w:pStyle w:val="1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27676307" w:history="1">
        <w:r w:rsidR="00DC2449" w:rsidRPr="00DE1EDA">
          <w:rPr>
            <w:rStyle w:val="ab"/>
            <w:noProof/>
          </w:rPr>
          <w:t>3</w:t>
        </w:r>
        <w:r w:rsidR="00DC2449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DC2449" w:rsidRPr="00DE1EDA">
          <w:rPr>
            <w:rStyle w:val="ab"/>
            <w:noProof/>
          </w:rPr>
          <w:t>Hive安装</w:t>
        </w:r>
        <w:r w:rsidR="00DC2449">
          <w:rPr>
            <w:noProof/>
            <w:webHidden/>
          </w:rPr>
          <w:tab/>
        </w:r>
        <w:r w:rsidR="00DC2449">
          <w:rPr>
            <w:noProof/>
            <w:webHidden/>
          </w:rPr>
          <w:fldChar w:fldCharType="begin"/>
        </w:r>
        <w:r w:rsidR="00DC2449">
          <w:rPr>
            <w:noProof/>
            <w:webHidden/>
          </w:rPr>
          <w:instrText xml:space="preserve"> PAGEREF _Toc27676307 \h </w:instrText>
        </w:r>
        <w:r w:rsidR="00DC2449">
          <w:rPr>
            <w:noProof/>
            <w:webHidden/>
          </w:rPr>
        </w:r>
        <w:r w:rsidR="00DC2449">
          <w:rPr>
            <w:noProof/>
            <w:webHidden/>
          </w:rPr>
          <w:fldChar w:fldCharType="separate"/>
        </w:r>
        <w:r w:rsidR="00DC2449">
          <w:rPr>
            <w:noProof/>
            <w:webHidden/>
          </w:rPr>
          <w:t>4</w:t>
        </w:r>
        <w:r w:rsidR="00DC2449">
          <w:rPr>
            <w:noProof/>
            <w:webHidden/>
          </w:rPr>
          <w:fldChar w:fldCharType="end"/>
        </w:r>
      </w:hyperlink>
    </w:p>
    <w:p w:rsidR="00DC2449" w:rsidRDefault="005D1FAC">
      <w:pPr>
        <w:pStyle w:val="21"/>
        <w:tabs>
          <w:tab w:val="left" w:pos="840"/>
          <w:tab w:val="right" w:leader="dot" w:pos="8296"/>
        </w:tabs>
        <w:ind w:left="210"/>
        <w:rPr>
          <w:rFonts w:asciiTheme="minorHAnsi" w:eastAsiaTheme="minorEastAsia" w:hAnsiTheme="minorHAnsi" w:cstheme="minorBidi"/>
          <w:noProof/>
          <w:color w:val="auto"/>
        </w:rPr>
      </w:pPr>
      <w:hyperlink w:anchor="_Toc27676308" w:history="1">
        <w:r w:rsidR="00DC2449" w:rsidRPr="00DE1EDA">
          <w:rPr>
            <w:rStyle w:val="ab"/>
            <w:noProof/>
          </w:rPr>
          <w:t>3.1</w:t>
        </w:r>
        <w:r w:rsidR="00DC2449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DC2449" w:rsidRPr="00DE1EDA">
          <w:rPr>
            <w:rStyle w:val="ab"/>
            <w:noProof/>
          </w:rPr>
          <w:t>配置环境变量</w:t>
        </w:r>
        <w:r w:rsidR="00DC2449">
          <w:rPr>
            <w:noProof/>
            <w:webHidden/>
          </w:rPr>
          <w:tab/>
        </w:r>
        <w:r w:rsidR="00DC2449">
          <w:rPr>
            <w:noProof/>
            <w:webHidden/>
          </w:rPr>
          <w:fldChar w:fldCharType="begin"/>
        </w:r>
        <w:r w:rsidR="00DC2449">
          <w:rPr>
            <w:noProof/>
            <w:webHidden/>
          </w:rPr>
          <w:instrText xml:space="preserve"> PAGEREF _Toc27676308 \h </w:instrText>
        </w:r>
        <w:r w:rsidR="00DC2449">
          <w:rPr>
            <w:noProof/>
            <w:webHidden/>
          </w:rPr>
        </w:r>
        <w:r w:rsidR="00DC2449">
          <w:rPr>
            <w:noProof/>
            <w:webHidden/>
          </w:rPr>
          <w:fldChar w:fldCharType="separate"/>
        </w:r>
        <w:r w:rsidR="00DC2449">
          <w:rPr>
            <w:noProof/>
            <w:webHidden/>
          </w:rPr>
          <w:t>4</w:t>
        </w:r>
        <w:r w:rsidR="00DC2449">
          <w:rPr>
            <w:noProof/>
            <w:webHidden/>
          </w:rPr>
          <w:fldChar w:fldCharType="end"/>
        </w:r>
      </w:hyperlink>
    </w:p>
    <w:p w:rsidR="00DC2449" w:rsidRDefault="005D1FAC">
      <w:pPr>
        <w:pStyle w:val="21"/>
        <w:tabs>
          <w:tab w:val="left" w:pos="840"/>
          <w:tab w:val="right" w:leader="dot" w:pos="8296"/>
        </w:tabs>
        <w:ind w:left="210"/>
        <w:rPr>
          <w:rFonts w:asciiTheme="minorHAnsi" w:eastAsiaTheme="minorEastAsia" w:hAnsiTheme="minorHAnsi" w:cstheme="minorBidi"/>
          <w:noProof/>
          <w:color w:val="auto"/>
        </w:rPr>
      </w:pPr>
      <w:hyperlink w:anchor="_Toc27676309" w:history="1">
        <w:r w:rsidR="00DC2449" w:rsidRPr="00DE1EDA">
          <w:rPr>
            <w:rStyle w:val="ab"/>
            <w:noProof/>
          </w:rPr>
          <w:t>3.2</w:t>
        </w:r>
        <w:r w:rsidR="00DC2449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DC2449" w:rsidRPr="00DE1EDA">
          <w:rPr>
            <w:rStyle w:val="ab"/>
            <w:noProof/>
          </w:rPr>
          <w:t>配置conf/hive-site.xml</w:t>
        </w:r>
        <w:r w:rsidR="00DC2449">
          <w:rPr>
            <w:noProof/>
            <w:webHidden/>
          </w:rPr>
          <w:tab/>
        </w:r>
        <w:r w:rsidR="00DC2449">
          <w:rPr>
            <w:noProof/>
            <w:webHidden/>
          </w:rPr>
          <w:fldChar w:fldCharType="begin"/>
        </w:r>
        <w:r w:rsidR="00DC2449">
          <w:rPr>
            <w:noProof/>
            <w:webHidden/>
          </w:rPr>
          <w:instrText xml:space="preserve"> PAGEREF _Toc27676309 \h </w:instrText>
        </w:r>
        <w:r w:rsidR="00DC2449">
          <w:rPr>
            <w:noProof/>
            <w:webHidden/>
          </w:rPr>
        </w:r>
        <w:r w:rsidR="00DC2449">
          <w:rPr>
            <w:noProof/>
            <w:webHidden/>
          </w:rPr>
          <w:fldChar w:fldCharType="separate"/>
        </w:r>
        <w:r w:rsidR="00DC2449">
          <w:rPr>
            <w:noProof/>
            <w:webHidden/>
          </w:rPr>
          <w:t>4</w:t>
        </w:r>
        <w:r w:rsidR="00DC2449">
          <w:rPr>
            <w:noProof/>
            <w:webHidden/>
          </w:rPr>
          <w:fldChar w:fldCharType="end"/>
        </w:r>
      </w:hyperlink>
    </w:p>
    <w:p w:rsidR="00DC2449" w:rsidRDefault="005D1FAC">
      <w:pPr>
        <w:pStyle w:val="1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27676310" w:history="1">
        <w:r w:rsidR="00DC2449" w:rsidRPr="00DE1EDA">
          <w:rPr>
            <w:rStyle w:val="ab"/>
            <w:noProof/>
          </w:rPr>
          <w:t>4</w:t>
        </w:r>
        <w:r w:rsidR="00DC2449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DC2449" w:rsidRPr="00DE1EDA">
          <w:rPr>
            <w:rStyle w:val="ab"/>
            <w:noProof/>
          </w:rPr>
          <w:t>Mysql安装</w:t>
        </w:r>
        <w:r w:rsidR="00DC2449">
          <w:rPr>
            <w:noProof/>
            <w:webHidden/>
          </w:rPr>
          <w:tab/>
        </w:r>
        <w:r w:rsidR="00DC2449">
          <w:rPr>
            <w:noProof/>
            <w:webHidden/>
          </w:rPr>
          <w:fldChar w:fldCharType="begin"/>
        </w:r>
        <w:r w:rsidR="00DC2449">
          <w:rPr>
            <w:noProof/>
            <w:webHidden/>
          </w:rPr>
          <w:instrText xml:space="preserve"> PAGEREF _Toc27676310 \h </w:instrText>
        </w:r>
        <w:r w:rsidR="00DC2449">
          <w:rPr>
            <w:noProof/>
            <w:webHidden/>
          </w:rPr>
        </w:r>
        <w:r w:rsidR="00DC2449">
          <w:rPr>
            <w:noProof/>
            <w:webHidden/>
          </w:rPr>
          <w:fldChar w:fldCharType="separate"/>
        </w:r>
        <w:r w:rsidR="00DC2449">
          <w:rPr>
            <w:noProof/>
            <w:webHidden/>
          </w:rPr>
          <w:t>5</w:t>
        </w:r>
        <w:r w:rsidR="00DC2449">
          <w:rPr>
            <w:noProof/>
            <w:webHidden/>
          </w:rPr>
          <w:fldChar w:fldCharType="end"/>
        </w:r>
      </w:hyperlink>
    </w:p>
    <w:p w:rsidR="00DC2449" w:rsidRDefault="005D1FAC">
      <w:pPr>
        <w:pStyle w:val="21"/>
        <w:tabs>
          <w:tab w:val="left" w:pos="840"/>
          <w:tab w:val="right" w:leader="dot" w:pos="8296"/>
        </w:tabs>
        <w:ind w:left="210"/>
        <w:rPr>
          <w:rFonts w:asciiTheme="minorHAnsi" w:eastAsiaTheme="minorEastAsia" w:hAnsiTheme="minorHAnsi" w:cstheme="minorBidi"/>
          <w:noProof/>
          <w:color w:val="auto"/>
        </w:rPr>
      </w:pPr>
      <w:hyperlink w:anchor="_Toc27676311" w:history="1">
        <w:r w:rsidR="00DC2449" w:rsidRPr="00DE1EDA">
          <w:rPr>
            <w:rStyle w:val="ab"/>
            <w:noProof/>
          </w:rPr>
          <w:t>4.1</w:t>
        </w:r>
        <w:r w:rsidR="00DC2449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DC2449" w:rsidRPr="00DE1EDA">
          <w:rPr>
            <w:rStyle w:val="ab"/>
            <w:noProof/>
          </w:rPr>
          <w:t>Ubuntu下安装mysql</w:t>
        </w:r>
        <w:r w:rsidR="00DC2449">
          <w:rPr>
            <w:noProof/>
            <w:webHidden/>
          </w:rPr>
          <w:tab/>
        </w:r>
        <w:r w:rsidR="00DC2449">
          <w:rPr>
            <w:noProof/>
            <w:webHidden/>
          </w:rPr>
          <w:fldChar w:fldCharType="begin"/>
        </w:r>
        <w:r w:rsidR="00DC2449">
          <w:rPr>
            <w:noProof/>
            <w:webHidden/>
          </w:rPr>
          <w:instrText xml:space="preserve"> PAGEREF _Toc27676311 \h </w:instrText>
        </w:r>
        <w:r w:rsidR="00DC2449">
          <w:rPr>
            <w:noProof/>
            <w:webHidden/>
          </w:rPr>
        </w:r>
        <w:r w:rsidR="00DC2449">
          <w:rPr>
            <w:noProof/>
            <w:webHidden/>
          </w:rPr>
          <w:fldChar w:fldCharType="separate"/>
        </w:r>
        <w:r w:rsidR="00DC2449">
          <w:rPr>
            <w:noProof/>
            <w:webHidden/>
          </w:rPr>
          <w:t>5</w:t>
        </w:r>
        <w:r w:rsidR="00DC2449">
          <w:rPr>
            <w:noProof/>
            <w:webHidden/>
          </w:rPr>
          <w:fldChar w:fldCharType="end"/>
        </w:r>
      </w:hyperlink>
    </w:p>
    <w:p w:rsidR="00DC2449" w:rsidRDefault="005D1FAC">
      <w:pPr>
        <w:pStyle w:val="21"/>
        <w:tabs>
          <w:tab w:val="left" w:pos="840"/>
          <w:tab w:val="right" w:leader="dot" w:pos="8296"/>
        </w:tabs>
        <w:ind w:left="210"/>
        <w:rPr>
          <w:rFonts w:asciiTheme="minorHAnsi" w:eastAsiaTheme="minorEastAsia" w:hAnsiTheme="minorHAnsi" w:cstheme="minorBidi"/>
          <w:noProof/>
          <w:color w:val="auto"/>
        </w:rPr>
      </w:pPr>
      <w:hyperlink w:anchor="_Toc27676312" w:history="1">
        <w:r w:rsidR="00DC2449" w:rsidRPr="00DE1EDA">
          <w:rPr>
            <w:rStyle w:val="ab"/>
            <w:noProof/>
          </w:rPr>
          <w:t>4.2</w:t>
        </w:r>
        <w:r w:rsidR="00DC2449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DC2449" w:rsidRPr="00DE1EDA">
          <w:rPr>
            <w:rStyle w:val="ab"/>
            <w:noProof/>
          </w:rPr>
          <w:t>测试是否mysql安装成功</w:t>
        </w:r>
        <w:r w:rsidR="00DC2449">
          <w:rPr>
            <w:noProof/>
            <w:webHidden/>
          </w:rPr>
          <w:tab/>
        </w:r>
        <w:r w:rsidR="00DC2449">
          <w:rPr>
            <w:noProof/>
            <w:webHidden/>
          </w:rPr>
          <w:fldChar w:fldCharType="begin"/>
        </w:r>
        <w:r w:rsidR="00DC2449">
          <w:rPr>
            <w:noProof/>
            <w:webHidden/>
          </w:rPr>
          <w:instrText xml:space="preserve"> PAGEREF _Toc27676312 \h </w:instrText>
        </w:r>
        <w:r w:rsidR="00DC2449">
          <w:rPr>
            <w:noProof/>
            <w:webHidden/>
          </w:rPr>
        </w:r>
        <w:r w:rsidR="00DC2449">
          <w:rPr>
            <w:noProof/>
            <w:webHidden/>
          </w:rPr>
          <w:fldChar w:fldCharType="separate"/>
        </w:r>
        <w:r w:rsidR="00DC2449">
          <w:rPr>
            <w:noProof/>
            <w:webHidden/>
          </w:rPr>
          <w:t>5</w:t>
        </w:r>
        <w:r w:rsidR="00DC2449">
          <w:rPr>
            <w:noProof/>
            <w:webHidden/>
          </w:rPr>
          <w:fldChar w:fldCharType="end"/>
        </w:r>
      </w:hyperlink>
    </w:p>
    <w:p w:rsidR="00DC2449" w:rsidRDefault="005D1FAC">
      <w:pPr>
        <w:pStyle w:val="21"/>
        <w:tabs>
          <w:tab w:val="left" w:pos="840"/>
          <w:tab w:val="right" w:leader="dot" w:pos="8296"/>
        </w:tabs>
        <w:ind w:left="210"/>
        <w:rPr>
          <w:rFonts w:asciiTheme="minorHAnsi" w:eastAsiaTheme="minorEastAsia" w:hAnsiTheme="minorHAnsi" w:cstheme="minorBidi"/>
          <w:noProof/>
          <w:color w:val="auto"/>
        </w:rPr>
      </w:pPr>
      <w:hyperlink w:anchor="_Toc27676313" w:history="1">
        <w:r w:rsidR="00DC2449" w:rsidRPr="00DE1EDA">
          <w:rPr>
            <w:rStyle w:val="ab"/>
            <w:noProof/>
          </w:rPr>
          <w:t>4.3</w:t>
        </w:r>
        <w:r w:rsidR="00DC2449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DC2449" w:rsidRPr="00DE1EDA">
          <w:rPr>
            <w:rStyle w:val="ab"/>
            <w:noProof/>
          </w:rPr>
          <w:t>Mysql与hive配置</w:t>
        </w:r>
        <w:r w:rsidR="00DC2449">
          <w:rPr>
            <w:noProof/>
            <w:webHidden/>
          </w:rPr>
          <w:tab/>
        </w:r>
        <w:r w:rsidR="00DC2449">
          <w:rPr>
            <w:noProof/>
            <w:webHidden/>
          </w:rPr>
          <w:fldChar w:fldCharType="begin"/>
        </w:r>
        <w:r w:rsidR="00DC2449">
          <w:rPr>
            <w:noProof/>
            <w:webHidden/>
          </w:rPr>
          <w:instrText xml:space="preserve"> PAGEREF _Toc27676313 \h </w:instrText>
        </w:r>
        <w:r w:rsidR="00DC2449">
          <w:rPr>
            <w:noProof/>
            <w:webHidden/>
          </w:rPr>
        </w:r>
        <w:r w:rsidR="00DC2449">
          <w:rPr>
            <w:noProof/>
            <w:webHidden/>
          </w:rPr>
          <w:fldChar w:fldCharType="separate"/>
        </w:r>
        <w:r w:rsidR="00DC2449">
          <w:rPr>
            <w:noProof/>
            <w:webHidden/>
          </w:rPr>
          <w:t>5</w:t>
        </w:r>
        <w:r w:rsidR="00DC2449">
          <w:rPr>
            <w:noProof/>
            <w:webHidden/>
          </w:rPr>
          <w:fldChar w:fldCharType="end"/>
        </w:r>
      </w:hyperlink>
    </w:p>
    <w:p w:rsidR="00DC2449" w:rsidRDefault="005D1FAC">
      <w:pPr>
        <w:pStyle w:val="1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27676314" w:history="1">
        <w:r w:rsidR="00DC2449" w:rsidRPr="00DE1EDA">
          <w:rPr>
            <w:rStyle w:val="ab"/>
            <w:noProof/>
          </w:rPr>
          <w:t>5</w:t>
        </w:r>
        <w:r w:rsidR="00DC2449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DC2449" w:rsidRPr="00DE1EDA">
          <w:rPr>
            <w:rStyle w:val="ab"/>
            <w:noProof/>
          </w:rPr>
          <w:t>Hive &amp;&amp; spark</w:t>
        </w:r>
        <w:r w:rsidR="00DC2449">
          <w:rPr>
            <w:noProof/>
            <w:webHidden/>
          </w:rPr>
          <w:tab/>
        </w:r>
        <w:r w:rsidR="00DC2449">
          <w:rPr>
            <w:noProof/>
            <w:webHidden/>
          </w:rPr>
          <w:fldChar w:fldCharType="begin"/>
        </w:r>
        <w:r w:rsidR="00DC2449">
          <w:rPr>
            <w:noProof/>
            <w:webHidden/>
          </w:rPr>
          <w:instrText xml:space="preserve"> PAGEREF _Toc27676314 \h </w:instrText>
        </w:r>
        <w:r w:rsidR="00DC2449">
          <w:rPr>
            <w:noProof/>
            <w:webHidden/>
          </w:rPr>
        </w:r>
        <w:r w:rsidR="00DC2449">
          <w:rPr>
            <w:noProof/>
            <w:webHidden/>
          </w:rPr>
          <w:fldChar w:fldCharType="separate"/>
        </w:r>
        <w:r w:rsidR="00DC2449">
          <w:rPr>
            <w:noProof/>
            <w:webHidden/>
          </w:rPr>
          <w:t>6</w:t>
        </w:r>
        <w:r w:rsidR="00DC2449">
          <w:rPr>
            <w:noProof/>
            <w:webHidden/>
          </w:rPr>
          <w:fldChar w:fldCharType="end"/>
        </w:r>
      </w:hyperlink>
    </w:p>
    <w:p w:rsidR="00DC2449" w:rsidRDefault="005D1FAC">
      <w:pPr>
        <w:pStyle w:val="21"/>
        <w:tabs>
          <w:tab w:val="left" w:pos="840"/>
          <w:tab w:val="right" w:leader="dot" w:pos="8296"/>
        </w:tabs>
        <w:ind w:left="210"/>
        <w:rPr>
          <w:rFonts w:asciiTheme="minorHAnsi" w:eastAsiaTheme="minorEastAsia" w:hAnsiTheme="minorHAnsi" w:cstheme="minorBidi"/>
          <w:noProof/>
          <w:color w:val="auto"/>
        </w:rPr>
      </w:pPr>
      <w:hyperlink w:anchor="_Toc27676315" w:history="1">
        <w:r w:rsidR="00DC2449" w:rsidRPr="00DE1EDA">
          <w:rPr>
            <w:rStyle w:val="ab"/>
            <w:noProof/>
          </w:rPr>
          <w:t>5.1</w:t>
        </w:r>
        <w:r w:rsidR="00DC2449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DC2449" w:rsidRPr="00DE1EDA">
          <w:rPr>
            <w:rStyle w:val="ab"/>
            <w:noProof/>
          </w:rPr>
          <w:t>Spark on hive</w:t>
        </w:r>
        <w:r w:rsidR="00DC2449">
          <w:rPr>
            <w:noProof/>
            <w:webHidden/>
          </w:rPr>
          <w:tab/>
        </w:r>
        <w:r w:rsidR="00DC2449">
          <w:rPr>
            <w:noProof/>
            <w:webHidden/>
          </w:rPr>
          <w:fldChar w:fldCharType="begin"/>
        </w:r>
        <w:r w:rsidR="00DC2449">
          <w:rPr>
            <w:noProof/>
            <w:webHidden/>
          </w:rPr>
          <w:instrText xml:space="preserve"> PAGEREF _Toc27676315 \h </w:instrText>
        </w:r>
        <w:r w:rsidR="00DC2449">
          <w:rPr>
            <w:noProof/>
            <w:webHidden/>
          </w:rPr>
        </w:r>
        <w:r w:rsidR="00DC2449">
          <w:rPr>
            <w:noProof/>
            <w:webHidden/>
          </w:rPr>
          <w:fldChar w:fldCharType="separate"/>
        </w:r>
        <w:r w:rsidR="00DC2449">
          <w:rPr>
            <w:noProof/>
            <w:webHidden/>
          </w:rPr>
          <w:t>6</w:t>
        </w:r>
        <w:r w:rsidR="00DC2449">
          <w:rPr>
            <w:noProof/>
            <w:webHidden/>
          </w:rPr>
          <w:fldChar w:fldCharType="end"/>
        </w:r>
      </w:hyperlink>
    </w:p>
    <w:p w:rsidR="00DC2449" w:rsidRDefault="005D1FAC">
      <w:pPr>
        <w:pStyle w:val="21"/>
        <w:tabs>
          <w:tab w:val="left" w:pos="840"/>
          <w:tab w:val="right" w:leader="dot" w:pos="8296"/>
        </w:tabs>
        <w:ind w:left="210"/>
        <w:rPr>
          <w:rFonts w:asciiTheme="minorHAnsi" w:eastAsiaTheme="minorEastAsia" w:hAnsiTheme="minorHAnsi" w:cstheme="minorBidi"/>
          <w:noProof/>
          <w:color w:val="auto"/>
        </w:rPr>
      </w:pPr>
      <w:hyperlink w:anchor="_Toc27676316" w:history="1">
        <w:r w:rsidR="00DC2449" w:rsidRPr="00DE1EDA">
          <w:rPr>
            <w:rStyle w:val="ab"/>
            <w:noProof/>
          </w:rPr>
          <w:t>5.2</w:t>
        </w:r>
        <w:r w:rsidR="00DC2449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DC2449" w:rsidRPr="00DE1EDA">
          <w:rPr>
            <w:rStyle w:val="ab"/>
            <w:noProof/>
          </w:rPr>
          <w:t>Hive on spark</w:t>
        </w:r>
        <w:r w:rsidR="00DC2449">
          <w:rPr>
            <w:noProof/>
            <w:webHidden/>
          </w:rPr>
          <w:tab/>
        </w:r>
        <w:r w:rsidR="00DC2449">
          <w:rPr>
            <w:noProof/>
            <w:webHidden/>
          </w:rPr>
          <w:fldChar w:fldCharType="begin"/>
        </w:r>
        <w:r w:rsidR="00DC2449">
          <w:rPr>
            <w:noProof/>
            <w:webHidden/>
          </w:rPr>
          <w:instrText xml:space="preserve"> PAGEREF _Toc27676316 \h </w:instrText>
        </w:r>
        <w:r w:rsidR="00DC2449">
          <w:rPr>
            <w:noProof/>
            <w:webHidden/>
          </w:rPr>
        </w:r>
        <w:r w:rsidR="00DC2449">
          <w:rPr>
            <w:noProof/>
            <w:webHidden/>
          </w:rPr>
          <w:fldChar w:fldCharType="separate"/>
        </w:r>
        <w:r w:rsidR="00DC2449">
          <w:rPr>
            <w:noProof/>
            <w:webHidden/>
          </w:rPr>
          <w:t>6</w:t>
        </w:r>
        <w:r w:rsidR="00DC2449">
          <w:rPr>
            <w:noProof/>
            <w:webHidden/>
          </w:rPr>
          <w:fldChar w:fldCharType="end"/>
        </w:r>
      </w:hyperlink>
    </w:p>
    <w:p w:rsidR="00DC2449" w:rsidRDefault="005D1FAC">
      <w:pPr>
        <w:pStyle w:val="1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27676317" w:history="1">
        <w:r w:rsidR="00DC2449" w:rsidRPr="00DE1EDA">
          <w:rPr>
            <w:rStyle w:val="ab"/>
            <w:noProof/>
          </w:rPr>
          <w:t>6</w:t>
        </w:r>
        <w:r w:rsidR="00DC2449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DC2449" w:rsidRPr="00DE1EDA">
          <w:rPr>
            <w:rStyle w:val="ab"/>
            <w:noProof/>
          </w:rPr>
          <w:t>计算平台验证</w:t>
        </w:r>
        <w:r w:rsidR="00DC2449">
          <w:rPr>
            <w:noProof/>
            <w:webHidden/>
          </w:rPr>
          <w:tab/>
        </w:r>
        <w:r w:rsidR="00DC2449">
          <w:rPr>
            <w:noProof/>
            <w:webHidden/>
          </w:rPr>
          <w:fldChar w:fldCharType="begin"/>
        </w:r>
        <w:r w:rsidR="00DC2449">
          <w:rPr>
            <w:noProof/>
            <w:webHidden/>
          </w:rPr>
          <w:instrText xml:space="preserve"> PAGEREF _Toc27676317 \h </w:instrText>
        </w:r>
        <w:r w:rsidR="00DC2449">
          <w:rPr>
            <w:noProof/>
            <w:webHidden/>
          </w:rPr>
        </w:r>
        <w:r w:rsidR="00DC2449">
          <w:rPr>
            <w:noProof/>
            <w:webHidden/>
          </w:rPr>
          <w:fldChar w:fldCharType="separate"/>
        </w:r>
        <w:r w:rsidR="00DC2449">
          <w:rPr>
            <w:noProof/>
            <w:webHidden/>
          </w:rPr>
          <w:t>7</w:t>
        </w:r>
        <w:r w:rsidR="00DC2449">
          <w:rPr>
            <w:noProof/>
            <w:webHidden/>
          </w:rPr>
          <w:fldChar w:fldCharType="end"/>
        </w:r>
      </w:hyperlink>
    </w:p>
    <w:p w:rsidR="00DC2449" w:rsidRDefault="005D1FAC">
      <w:pPr>
        <w:pStyle w:val="1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color w:val="auto"/>
          <w:szCs w:val="22"/>
        </w:rPr>
      </w:pPr>
      <w:hyperlink w:anchor="_Toc27676318" w:history="1">
        <w:r w:rsidR="00DC2449" w:rsidRPr="00DE1EDA">
          <w:rPr>
            <w:rStyle w:val="ab"/>
            <w:noProof/>
          </w:rPr>
          <w:t>7</w:t>
        </w:r>
        <w:r w:rsidR="00DC2449">
          <w:rPr>
            <w:rFonts w:asciiTheme="minorHAnsi" w:eastAsiaTheme="minorEastAsia" w:hAnsiTheme="minorHAnsi" w:cstheme="minorBidi"/>
            <w:noProof/>
            <w:color w:val="auto"/>
            <w:szCs w:val="22"/>
          </w:rPr>
          <w:tab/>
        </w:r>
        <w:r w:rsidR="00DC2449" w:rsidRPr="00DE1EDA">
          <w:rPr>
            <w:rStyle w:val="ab"/>
            <w:noProof/>
          </w:rPr>
          <w:t>参考资料</w:t>
        </w:r>
        <w:r w:rsidR="00DC2449">
          <w:rPr>
            <w:noProof/>
            <w:webHidden/>
          </w:rPr>
          <w:tab/>
        </w:r>
        <w:r w:rsidR="00DC2449">
          <w:rPr>
            <w:noProof/>
            <w:webHidden/>
          </w:rPr>
          <w:fldChar w:fldCharType="begin"/>
        </w:r>
        <w:r w:rsidR="00DC2449">
          <w:rPr>
            <w:noProof/>
            <w:webHidden/>
          </w:rPr>
          <w:instrText xml:space="preserve"> PAGEREF _Toc27676318 \h </w:instrText>
        </w:r>
        <w:r w:rsidR="00DC2449">
          <w:rPr>
            <w:noProof/>
            <w:webHidden/>
          </w:rPr>
        </w:r>
        <w:r w:rsidR="00DC2449">
          <w:rPr>
            <w:noProof/>
            <w:webHidden/>
          </w:rPr>
          <w:fldChar w:fldCharType="separate"/>
        </w:r>
        <w:r w:rsidR="00DC2449">
          <w:rPr>
            <w:noProof/>
            <w:webHidden/>
          </w:rPr>
          <w:t>8</w:t>
        </w:r>
        <w:r w:rsidR="00DC2449">
          <w:rPr>
            <w:noProof/>
            <w:webHidden/>
          </w:rPr>
          <w:fldChar w:fldCharType="end"/>
        </w:r>
      </w:hyperlink>
    </w:p>
    <w:p w:rsidR="009E5703" w:rsidRDefault="00E73105">
      <w:pPr>
        <w:widowControl/>
        <w:spacing w:line="240" w:lineRule="auto"/>
        <w:ind w:firstLineChars="0" w:firstLine="0"/>
        <w:jc w:val="left"/>
      </w:pPr>
      <w:r>
        <w:fldChar w:fldCharType="end"/>
      </w:r>
    </w:p>
    <w:p w:rsidR="009E5703" w:rsidRDefault="00E73105" w:rsidP="00621694">
      <w:pPr>
        <w:ind w:firstLine="420"/>
      </w:pPr>
      <w:r>
        <w:br w:type="page"/>
      </w:r>
    </w:p>
    <w:p w:rsidR="009E5703" w:rsidRDefault="00E73105">
      <w:pPr>
        <w:pStyle w:val="1"/>
        <w:spacing w:before="156" w:after="156"/>
        <w:rPr>
          <w:rFonts w:ascii="Microsoft YaHei UI Light" w:eastAsia="Microsoft YaHei UI Light" w:hAnsi="Microsoft YaHei UI Light" w:cs="Microsoft YaHei UI Light"/>
          <w:bCs w:val="0"/>
        </w:rPr>
      </w:pPr>
      <w:bookmarkStart w:id="0" w:name="_Toc27676297"/>
      <w:r>
        <w:rPr>
          <w:rFonts w:ascii="Microsoft YaHei UI Light" w:eastAsia="Microsoft YaHei UI Light" w:hAnsi="Microsoft YaHei UI Light" w:cs="Microsoft YaHei UI Light" w:hint="eastAsia"/>
          <w:bCs w:val="0"/>
        </w:rPr>
        <w:lastRenderedPageBreak/>
        <w:t>项目简介</w:t>
      </w:r>
      <w:bookmarkEnd w:id="0"/>
    </w:p>
    <w:p w:rsidR="009E5703" w:rsidRDefault="00066EC9" w:rsidP="00066EC9">
      <w:pPr>
        <w:pStyle w:val="2"/>
        <w:pBdr>
          <w:top w:val="none" w:sz="0" w:space="1" w:color="auto"/>
          <w:left w:val="none" w:sz="0" w:space="4" w:color="auto"/>
          <w:bottom w:val="single" w:sz="24" w:space="0" w:color="D8D8D8" w:themeColor="background1" w:themeShade="D8"/>
          <w:right w:val="none" w:sz="0" w:space="4" w:color="auto"/>
        </w:pBdr>
      </w:pPr>
      <w:bookmarkStart w:id="1" w:name="_Toc27676298"/>
      <w:r>
        <w:t>S</w:t>
      </w:r>
      <w:r>
        <w:rPr>
          <w:rFonts w:hint="eastAsia"/>
        </w:rPr>
        <w:t>park简介</w:t>
      </w:r>
      <w:bookmarkEnd w:id="1"/>
    </w:p>
    <w:p w:rsidR="00066EC9" w:rsidRDefault="00066EC9" w:rsidP="00066EC9">
      <w:pPr>
        <w:ind w:firstLine="420"/>
      </w:pPr>
      <w:r w:rsidRPr="00066EC9">
        <w:t>Spark最初由美国加州伯克利大学（UCBerkeley）的AMP实验室于2009年开发，是基于内存计算的大数据并行计算框架，可用于构建大型的、低延迟的数据分析应用程序</w:t>
      </w:r>
    </w:p>
    <w:p w:rsidR="00066EC9" w:rsidRDefault="00066EC9" w:rsidP="00066EC9">
      <w:pPr>
        <w:pStyle w:val="2"/>
        <w:pBdr>
          <w:top w:val="none" w:sz="0" w:space="1" w:color="auto"/>
          <w:left w:val="none" w:sz="0" w:space="4" w:color="auto"/>
          <w:bottom w:val="single" w:sz="24" w:space="0" w:color="D8D8D8" w:themeColor="background1" w:themeShade="D8"/>
          <w:right w:val="none" w:sz="0" w:space="4" w:color="auto"/>
        </w:pBdr>
      </w:pPr>
      <w:bookmarkStart w:id="2" w:name="_Toc27676299"/>
      <w:r>
        <w:rPr>
          <w:rFonts w:hint="eastAsia"/>
        </w:rPr>
        <w:t>主要特点与优点</w:t>
      </w:r>
      <w:bookmarkEnd w:id="2"/>
    </w:p>
    <w:p w:rsidR="00066EC9" w:rsidRPr="00066EC9" w:rsidRDefault="00066EC9" w:rsidP="00192E17">
      <w:pPr>
        <w:pStyle w:val="ad"/>
        <w:numPr>
          <w:ilvl w:val="0"/>
          <w:numId w:val="13"/>
        </w:numPr>
        <w:ind w:firstLineChars="0"/>
      </w:pPr>
      <w:r w:rsidRPr="00066EC9">
        <w:rPr>
          <w:rFonts w:hint="eastAsia"/>
        </w:rPr>
        <w:t>运行速度快：使用</w:t>
      </w:r>
      <w:r w:rsidRPr="00066EC9">
        <w:t>DAG执行引擎以支持循环数据流与内存计算</w:t>
      </w:r>
    </w:p>
    <w:p w:rsidR="00066EC9" w:rsidRPr="00066EC9" w:rsidRDefault="00066EC9" w:rsidP="00192E17">
      <w:pPr>
        <w:pStyle w:val="ad"/>
        <w:numPr>
          <w:ilvl w:val="0"/>
          <w:numId w:val="13"/>
        </w:numPr>
        <w:ind w:firstLineChars="0"/>
      </w:pPr>
      <w:r w:rsidRPr="00066EC9">
        <w:rPr>
          <w:rFonts w:hint="eastAsia"/>
        </w:rPr>
        <w:t>容易使用：支持使用</w:t>
      </w:r>
      <w:r w:rsidRPr="00066EC9">
        <w:t xml:space="preserve">Scala、Java、Python和R语言进行编程，可以通过Spark Shell进行交互式编程 </w:t>
      </w:r>
    </w:p>
    <w:p w:rsidR="00066EC9" w:rsidRPr="00066EC9" w:rsidRDefault="00066EC9" w:rsidP="00192E17">
      <w:pPr>
        <w:pStyle w:val="ad"/>
        <w:numPr>
          <w:ilvl w:val="0"/>
          <w:numId w:val="13"/>
        </w:numPr>
        <w:ind w:firstLineChars="0"/>
      </w:pPr>
      <w:r w:rsidRPr="00066EC9">
        <w:rPr>
          <w:rFonts w:hint="eastAsia"/>
        </w:rPr>
        <w:t>通用性：</w:t>
      </w:r>
      <w:r w:rsidRPr="00066EC9">
        <w:t>Spark提供了完整而强大的技术栈，包括SQL查询、流式计算、机器学习和图算法组件</w:t>
      </w:r>
    </w:p>
    <w:p w:rsidR="00066EC9" w:rsidRPr="00066EC9" w:rsidRDefault="00066EC9" w:rsidP="00192E17">
      <w:pPr>
        <w:pStyle w:val="ad"/>
        <w:numPr>
          <w:ilvl w:val="0"/>
          <w:numId w:val="13"/>
        </w:numPr>
        <w:ind w:firstLineChars="0"/>
      </w:pPr>
      <w:r w:rsidRPr="00066EC9">
        <w:rPr>
          <w:rFonts w:hint="eastAsia"/>
        </w:rPr>
        <w:t>运行模式多样：可运行于独立的集群模式中，可运行于</w:t>
      </w:r>
      <w:r w:rsidRPr="00066EC9">
        <w:t>Hadoop中，也可运行于Amazon EC2等云环境中，并且可以访问HDFS、Cassandra、HBase、Hive等多种数据源</w:t>
      </w:r>
    </w:p>
    <w:p w:rsidR="00066EC9" w:rsidRDefault="00066EC9" w:rsidP="00066EC9">
      <w:pPr>
        <w:pStyle w:val="2"/>
        <w:pBdr>
          <w:top w:val="none" w:sz="0" w:space="1" w:color="auto"/>
          <w:left w:val="none" w:sz="0" w:space="4" w:color="auto"/>
          <w:bottom w:val="single" w:sz="24" w:space="0" w:color="D8D8D8" w:themeColor="background1" w:themeShade="D8"/>
          <w:right w:val="none" w:sz="0" w:space="4" w:color="auto"/>
        </w:pBdr>
      </w:pPr>
      <w:bookmarkStart w:id="3" w:name="_Toc27676300"/>
      <w:r>
        <w:t>S</w:t>
      </w:r>
      <w:r>
        <w:rPr>
          <w:rFonts w:hint="eastAsia"/>
        </w:rPr>
        <w:t>park生态系统</w:t>
      </w:r>
      <w:bookmarkEnd w:id="3"/>
    </w:p>
    <w:p w:rsidR="00147771" w:rsidRDefault="00066EC9" w:rsidP="00192E17">
      <w:pPr>
        <w:ind w:firstLine="420"/>
      </w:pPr>
      <w:r w:rsidRPr="00066EC9">
        <w:t>Spark的生态系统主要包含了Spark Core、Spark SQL、Spark Streaming、MLLib和GraphX 等组件</w:t>
      </w:r>
    </w:p>
    <w:p w:rsidR="00066EC9" w:rsidRDefault="00192E17" w:rsidP="00192E17">
      <w:pPr>
        <w:ind w:firstLineChars="95" w:firstLine="199"/>
      </w:pPr>
      <w:r>
        <w:rPr>
          <w:noProof/>
        </w:rPr>
        <w:drawing>
          <wp:inline distT="0" distB="0" distL="0" distR="0" wp14:anchorId="2F22A78E" wp14:editId="222F0BDF">
            <wp:extent cx="5274310" cy="18008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E17" w:rsidRDefault="009B382C" w:rsidP="009B382C">
      <w:pPr>
        <w:ind w:firstLine="420"/>
        <w:jc w:val="center"/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spark生态系统</w:t>
      </w:r>
    </w:p>
    <w:p w:rsidR="009E5703" w:rsidRDefault="00E73105" w:rsidP="00147771">
      <w:pPr>
        <w:ind w:firstLineChars="0" w:firstLine="0"/>
      </w:pPr>
      <w:r>
        <w:rPr>
          <w:rFonts w:hint="eastAsia"/>
        </w:rPr>
        <w:br w:type="page"/>
      </w:r>
    </w:p>
    <w:p w:rsidR="009E5703" w:rsidRDefault="00FC630F" w:rsidP="00917E68">
      <w:pPr>
        <w:pStyle w:val="1"/>
        <w:spacing w:before="156" w:after="156"/>
      </w:pPr>
      <w:bookmarkStart w:id="4" w:name="_Toc27676301"/>
      <w:r>
        <w:lastRenderedPageBreak/>
        <w:t>S</w:t>
      </w:r>
      <w:r>
        <w:rPr>
          <w:rFonts w:hint="eastAsia"/>
        </w:rPr>
        <w:t>par</w:t>
      </w:r>
      <w:r>
        <w:t>k</w:t>
      </w:r>
      <w:r>
        <w:rPr>
          <w:rFonts w:hint="eastAsia"/>
        </w:rPr>
        <w:t>搭建</w:t>
      </w:r>
      <w:bookmarkEnd w:id="4"/>
    </w:p>
    <w:p w:rsidR="00917E68" w:rsidRPr="00917E68" w:rsidRDefault="0077589D" w:rsidP="00917E68">
      <w:pPr>
        <w:ind w:firstLine="420"/>
      </w:pPr>
      <w:r>
        <w:t>Spark</w:t>
      </w:r>
      <w:r>
        <w:rPr>
          <w:rFonts w:hint="eastAsia"/>
        </w:rPr>
        <w:t>的安装建立在hadoop的基础上，之前的一些基础配置就不再重复，请先完成hadoop集群的安装，</w:t>
      </w:r>
      <w:r w:rsidR="00284BB4">
        <w:rPr>
          <w:rFonts w:hint="eastAsia"/>
        </w:rPr>
        <w:t>再</w:t>
      </w:r>
      <w:r>
        <w:rPr>
          <w:rFonts w:hint="eastAsia"/>
        </w:rPr>
        <w:t>安装spark。</w:t>
      </w:r>
    </w:p>
    <w:p w:rsidR="009E5703" w:rsidRDefault="0077589D" w:rsidP="0077589D">
      <w:pPr>
        <w:pStyle w:val="2"/>
        <w:pBdr>
          <w:top w:val="none" w:sz="0" w:space="1" w:color="auto"/>
          <w:left w:val="none" w:sz="0" w:space="4" w:color="auto"/>
          <w:bottom w:val="single" w:sz="24" w:space="0" w:color="D8D8D8" w:themeColor="background1" w:themeShade="D8"/>
          <w:right w:val="none" w:sz="0" w:space="4" w:color="auto"/>
        </w:pBdr>
      </w:pPr>
      <w:bookmarkStart w:id="5" w:name="_Toc27676302"/>
      <w:r>
        <w:t>S</w:t>
      </w:r>
      <w:r>
        <w:rPr>
          <w:rFonts w:hint="eastAsia"/>
        </w:rPr>
        <w:t>park安装主要任务</w:t>
      </w:r>
      <w:bookmarkEnd w:id="5"/>
    </w:p>
    <w:p w:rsidR="00FB7D0D" w:rsidRDefault="00FB7D0D" w:rsidP="005755C6">
      <w:pPr>
        <w:pStyle w:val="ad"/>
        <w:numPr>
          <w:ilvl w:val="0"/>
          <w:numId w:val="10"/>
        </w:numPr>
        <w:ind w:firstLineChars="0"/>
      </w:pPr>
      <w:r>
        <w:rPr>
          <w:rFonts w:hint="eastAsia"/>
        </w:rPr>
        <w:t>下载，上传</w:t>
      </w:r>
      <w:r w:rsidR="00A14C5E">
        <w:rPr>
          <w:rFonts w:hint="eastAsia"/>
        </w:rPr>
        <w:t>服务器安装包</w:t>
      </w:r>
      <w:r>
        <w:t>；</w:t>
      </w:r>
    </w:p>
    <w:p w:rsidR="00FB7D0D" w:rsidRDefault="00FB7D0D" w:rsidP="00FB7D0D">
      <w:pPr>
        <w:ind w:firstLine="420"/>
      </w:pPr>
      <w:r>
        <w:rPr>
          <w:rFonts w:hint="eastAsia"/>
        </w:rPr>
        <w:t>•</w:t>
      </w:r>
      <w:r>
        <w:tab/>
        <w:t>Spark配置集群，配置</w:t>
      </w:r>
      <w:r w:rsidR="00BA1E8E">
        <w:rPr>
          <w:rFonts w:hint="eastAsia"/>
        </w:rPr>
        <w:t xml:space="preserve"> </w:t>
      </w:r>
      <w:r>
        <w:rPr>
          <w:rFonts w:hint="eastAsia"/>
        </w:rPr>
        <w:t>~/</w:t>
      </w:r>
      <w:r>
        <w:t>.</w:t>
      </w:r>
      <w:r>
        <w:rPr>
          <w:rFonts w:hint="eastAsia"/>
        </w:rPr>
        <w:t>bashrc</w:t>
      </w:r>
      <w:r>
        <w:t>、conf/slaves以及</w:t>
      </w:r>
      <w:r w:rsidR="00BA1E8E">
        <w:t>conf</w:t>
      </w:r>
      <w:r>
        <w:t>/spark-env.sh</w:t>
      </w:r>
    </w:p>
    <w:p w:rsidR="00FB7D0D" w:rsidRDefault="00FB7D0D" w:rsidP="00FB7D0D">
      <w:pPr>
        <w:ind w:firstLine="420"/>
      </w:pPr>
      <w:r>
        <w:rPr>
          <w:rFonts w:hint="eastAsia"/>
        </w:rPr>
        <w:t>•</w:t>
      </w:r>
      <w:r>
        <w:tab/>
        <w:t>直接启动验证，通过jps和宿主机浏览器验证</w:t>
      </w:r>
    </w:p>
    <w:p w:rsidR="0077589D" w:rsidRPr="0077589D" w:rsidRDefault="00FB7D0D" w:rsidP="00FB7D0D">
      <w:pPr>
        <w:ind w:firstLine="420"/>
      </w:pPr>
      <w:r>
        <w:rPr>
          <w:rFonts w:hint="eastAsia"/>
        </w:rPr>
        <w:t>•</w:t>
      </w:r>
      <w:r>
        <w:tab/>
        <w:t>启动spark-shell客户端，通过宿主机浏览器验证</w:t>
      </w:r>
    </w:p>
    <w:p w:rsidR="009E5703" w:rsidRDefault="00E73105">
      <w:pPr>
        <w:pStyle w:val="2"/>
        <w:pBdr>
          <w:top w:val="none" w:sz="0" w:space="1" w:color="auto"/>
          <w:left w:val="none" w:sz="0" w:space="4" w:color="auto"/>
          <w:bottom w:val="single" w:sz="24" w:space="0" w:color="D8D8D8" w:themeColor="background1" w:themeShade="D8"/>
          <w:right w:val="none" w:sz="0" w:space="4" w:color="auto"/>
        </w:pBdr>
      </w:pPr>
      <w:bookmarkStart w:id="6" w:name="_Toc27676303"/>
      <w:r>
        <w:rPr>
          <w:rFonts w:hint="eastAsia"/>
        </w:rPr>
        <w:t>修改</w:t>
      </w:r>
      <w:r>
        <w:t>配置</w:t>
      </w:r>
      <w:r>
        <w:rPr>
          <w:rFonts w:hint="eastAsia"/>
        </w:rPr>
        <w:t>文件</w:t>
      </w:r>
      <w:bookmarkEnd w:id="6"/>
    </w:p>
    <w:p w:rsidR="009E5703" w:rsidRDefault="00535C0B" w:rsidP="00535C0B">
      <w:pPr>
        <w:pStyle w:val="ad"/>
        <w:numPr>
          <w:ilvl w:val="0"/>
          <w:numId w:val="7"/>
        </w:numPr>
        <w:ind w:firstLineChars="0"/>
      </w:pPr>
      <w:r>
        <w:t>V</w:t>
      </w:r>
      <w:r>
        <w:rPr>
          <w:rFonts w:hint="eastAsia"/>
        </w:rPr>
        <w:t>im</w:t>
      </w:r>
      <w:r>
        <w:t xml:space="preserve"> ~/.bashrc </w:t>
      </w:r>
    </w:p>
    <w:p w:rsidR="00535C0B" w:rsidRDefault="00535C0B" w:rsidP="00535C0B">
      <w:pPr>
        <w:pStyle w:val="ad"/>
        <w:numPr>
          <w:ilvl w:val="0"/>
          <w:numId w:val="7"/>
        </w:numPr>
        <w:ind w:firstLineChars="0"/>
      </w:pPr>
      <w:r w:rsidRPr="00535C0B">
        <w:rPr>
          <w:rFonts w:hint="eastAsia"/>
        </w:rPr>
        <w:t>定义</w:t>
      </w:r>
      <w:r w:rsidRPr="00535C0B">
        <w:t>SPARK_HOME并把spark路径加入到PATH参数中</w:t>
      </w:r>
    </w:p>
    <w:p w:rsidR="00535C0B" w:rsidRDefault="00535C0B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>export SPARK_HOME=/opt/app/spark-2.2.0-bin-hadoop2.7</w:t>
      </w:r>
    </w:p>
    <w:p w:rsidR="00535C0B" w:rsidRDefault="00535C0B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>export PATH=PATH:PATH:SPARK_HOME/bin:$SPARK_HOME/sbin</w:t>
      </w:r>
    </w:p>
    <w:p w:rsidR="003F13F4" w:rsidRDefault="003F13F4" w:rsidP="003F13F4">
      <w:pPr>
        <w:pStyle w:val="2"/>
        <w:pBdr>
          <w:top w:val="none" w:sz="0" w:space="1" w:color="auto"/>
          <w:left w:val="none" w:sz="0" w:space="4" w:color="auto"/>
          <w:bottom w:val="single" w:sz="24" w:space="0" w:color="D8D8D8" w:themeColor="background1" w:themeShade="D8"/>
          <w:right w:val="none" w:sz="0" w:space="4" w:color="auto"/>
        </w:pBdr>
      </w:pPr>
      <w:bookmarkStart w:id="7" w:name="_Toc27676304"/>
      <w:r>
        <w:rPr>
          <w:rFonts w:hint="eastAsia"/>
        </w:rPr>
        <w:t>配置conf</w:t>
      </w:r>
      <w:r>
        <w:t>/slaves</w:t>
      </w:r>
      <w:bookmarkEnd w:id="7"/>
    </w:p>
    <w:p w:rsidR="003F13F4" w:rsidRDefault="003F13F4" w:rsidP="003F13F4">
      <w:pPr>
        <w:ind w:firstLine="420"/>
      </w:pPr>
      <w:r>
        <w:rPr>
          <w:rFonts w:hint="eastAsia"/>
        </w:rPr>
        <w:t>进入spar</w:t>
      </w:r>
      <w:r>
        <w:t>k</w:t>
      </w:r>
      <w:r>
        <w:rPr>
          <w:rFonts w:hint="eastAsia"/>
        </w:rPr>
        <w:t>目录下</w:t>
      </w:r>
    </w:p>
    <w:p w:rsidR="003F13F4" w:rsidRDefault="003F13F4" w:rsidP="003F13F4">
      <w:pPr>
        <w:pStyle w:val="ad"/>
        <w:numPr>
          <w:ilvl w:val="0"/>
          <w:numId w:val="9"/>
        </w:numPr>
        <w:ind w:firstLineChars="0"/>
      </w:pPr>
      <w:r w:rsidRPr="003F13F4">
        <w:rPr>
          <w:rFonts w:hint="eastAsia"/>
        </w:rPr>
        <w:t>打开配置文件</w:t>
      </w:r>
      <w:r w:rsidRPr="003F13F4">
        <w:t>conf/slaves，默认情况下没有slaves，需要使用cp命令复制slaves.template</w:t>
      </w:r>
    </w:p>
    <w:p w:rsidR="003F13F4" w:rsidRDefault="003F13F4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># cp slaves.template slaves</w:t>
      </w:r>
    </w:p>
    <w:p w:rsidR="003F13F4" w:rsidRDefault="00830032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>#</w:t>
      </w:r>
      <w:r w:rsidR="003F13F4">
        <w:t xml:space="preserve"> vi</w:t>
      </w:r>
      <w:r w:rsidR="003F13F4" w:rsidRPr="00B7064D">
        <w:rPr>
          <w:rFonts w:hint="eastAsia"/>
        </w:rPr>
        <w:t>m</w:t>
      </w:r>
      <w:r w:rsidR="003F13F4">
        <w:t xml:space="preserve"> slaves</w:t>
      </w:r>
    </w:p>
    <w:p w:rsidR="003F13F4" w:rsidRDefault="003F13F4" w:rsidP="003F13F4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加入slaves配置节点</w:t>
      </w:r>
      <w:r>
        <w:t>slave1-4,master</w:t>
      </w:r>
    </w:p>
    <w:p w:rsidR="003F13F4" w:rsidRDefault="003F13F4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>S</w:t>
      </w:r>
      <w:r>
        <w:rPr>
          <w:rFonts w:hint="eastAsia"/>
        </w:rPr>
        <w:t>lave</w:t>
      </w:r>
      <w:r>
        <w:t>1</w:t>
      </w:r>
    </w:p>
    <w:p w:rsidR="003F13F4" w:rsidRDefault="003F13F4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>Slave2</w:t>
      </w:r>
    </w:p>
    <w:p w:rsidR="00830032" w:rsidRDefault="00E25777" w:rsidP="00830032">
      <w:pPr>
        <w:pStyle w:val="2"/>
        <w:pBdr>
          <w:top w:val="none" w:sz="0" w:space="1" w:color="auto"/>
          <w:left w:val="none" w:sz="0" w:space="4" w:color="auto"/>
          <w:bottom w:val="single" w:sz="24" w:space="0" w:color="D8D8D8" w:themeColor="background1" w:themeShade="D8"/>
          <w:right w:val="none" w:sz="0" w:space="4" w:color="auto"/>
        </w:pBdr>
      </w:pPr>
      <w:bookmarkStart w:id="8" w:name="_Toc27676305"/>
      <w:r>
        <w:rPr>
          <w:rFonts w:hint="eastAsia"/>
        </w:rPr>
        <w:t>配置conf</w:t>
      </w:r>
      <w:r>
        <w:t>/s</w:t>
      </w:r>
      <w:r w:rsidR="00830032">
        <w:t>park-env.sh</w:t>
      </w:r>
      <w:bookmarkEnd w:id="8"/>
    </w:p>
    <w:p w:rsidR="00830032" w:rsidRDefault="00830032" w:rsidP="00830032">
      <w:pPr>
        <w:pStyle w:val="ad"/>
        <w:numPr>
          <w:ilvl w:val="0"/>
          <w:numId w:val="9"/>
        </w:numPr>
        <w:ind w:firstLineChars="0"/>
      </w:pPr>
      <w:r w:rsidRPr="003F13F4">
        <w:rPr>
          <w:rFonts w:hint="eastAsia"/>
        </w:rPr>
        <w:t>打开配置文件</w:t>
      </w:r>
      <w:r w:rsidRPr="003F13F4">
        <w:t>conf/slaves，默认情况下没有slaves，需要使用cp命令复制</w:t>
      </w:r>
      <w:r>
        <w:t>spark-env.sh</w:t>
      </w:r>
      <w:r w:rsidRPr="003F13F4">
        <w:t>.template</w:t>
      </w:r>
      <w:r>
        <w:t xml:space="preserve">  spark-env.sh</w:t>
      </w:r>
    </w:p>
    <w:p w:rsidR="00830032" w:rsidRDefault="00830032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># cp spark-env.sh.template  spark-env.sh</w:t>
      </w:r>
    </w:p>
    <w:p w:rsidR="00830032" w:rsidRDefault="00830032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 xml:space="preserve"># </w:t>
      </w:r>
      <w:r w:rsidRPr="00B7064D">
        <w:rPr>
          <w:rFonts w:hint="eastAsia"/>
        </w:rPr>
        <w:t>v</w:t>
      </w:r>
      <w:r>
        <w:t>i</w:t>
      </w:r>
      <w:r w:rsidRPr="00B7064D">
        <w:rPr>
          <w:rFonts w:hint="eastAsia"/>
        </w:rPr>
        <w:t>m</w:t>
      </w:r>
      <w:r>
        <w:t xml:space="preserve"> spark-env</w:t>
      </w:r>
      <w:r w:rsidR="00586182">
        <w:t>.sh</w:t>
      </w:r>
    </w:p>
    <w:p w:rsidR="00830032" w:rsidRPr="00830032" w:rsidRDefault="009646D0" w:rsidP="009646D0">
      <w:pPr>
        <w:pStyle w:val="ad"/>
        <w:numPr>
          <w:ilvl w:val="0"/>
          <w:numId w:val="9"/>
        </w:numPr>
        <w:ind w:firstLineChars="0"/>
      </w:pPr>
      <w:r w:rsidRPr="009646D0">
        <w:rPr>
          <w:rFonts w:hint="eastAsia"/>
        </w:rPr>
        <w:t>加入如下环境配置内容，设置</w:t>
      </w:r>
      <w:r>
        <w:rPr>
          <w:rFonts w:hint="eastAsia"/>
        </w:rPr>
        <w:t>slave</w:t>
      </w:r>
      <w:r>
        <w:t>1</w:t>
      </w:r>
      <w:r w:rsidRPr="009646D0">
        <w:t>为Master节点</w:t>
      </w:r>
    </w:p>
    <w:p w:rsidR="009646D0" w:rsidRDefault="009646D0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>export JAVA_HOME=/usr/lib/java/jdk1.8.0_221</w:t>
      </w:r>
    </w:p>
    <w:p w:rsidR="009646D0" w:rsidRDefault="009646D0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>export SPARK_MASTER_IP=</w:t>
      </w:r>
      <w:r>
        <w:rPr>
          <w:rFonts w:hint="eastAsia"/>
        </w:rPr>
        <w:t>slave</w:t>
      </w:r>
      <w:r>
        <w:t>1</w:t>
      </w:r>
    </w:p>
    <w:p w:rsidR="009646D0" w:rsidRDefault="009646D0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lastRenderedPageBreak/>
        <w:t>export SPARK_MASTER_PORT=707</w:t>
      </w:r>
      <w:r>
        <w:rPr>
          <w:rFonts w:hint="eastAsia"/>
        </w:rPr>
        <w:t>7</w:t>
      </w:r>
    </w:p>
    <w:p w:rsidR="009646D0" w:rsidRDefault="009646D0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>export SPARK_WORKER_CORES=32</w:t>
      </w:r>
    </w:p>
    <w:p w:rsidR="009646D0" w:rsidRDefault="009646D0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>export SPARK_WORKER_INSTANCES=1</w:t>
      </w:r>
    </w:p>
    <w:p w:rsidR="00374B25" w:rsidRDefault="009646D0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>export SPARK_WORKER_MEMORY=100G</w:t>
      </w:r>
    </w:p>
    <w:p w:rsidR="00B17968" w:rsidRDefault="008D0AC7" w:rsidP="008D0AC7">
      <w:pPr>
        <w:pStyle w:val="2"/>
        <w:pBdr>
          <w:top w:val="none" w:sz="0" w:space="1" w:color="auto"/>
          <w:left w:val="none" w:sz="0" w:space="4" w:color="auto"/>
          <w:bottom w:val="single" w:sz="24" w:space="0" w:color="D8D8D8" w:themeColor="background1" w:themeShade="D8"/>
          <w:right w:val="none" w:sz="0" w:space="4" w:color="auto"/>
        </w:pBdr>
      </w:pPr>
      <w:bookmarkStart w:id="9" w:name="_Toc27676306"/>
      <w:r>
        <w:rPr>
          <w:rFonts w:hint="eastAsia"/>
        </w:rPr>
        <w:t>启动spark</w:t>
      </w:r>
      <w:bookmarkEnd w:id="9"/>
    </w:p>
    <w:p w:rsidR="008D0AC7" w:rsidRDefault="008D0AC7" w:rsidP="008D0AC7">
      <w:pPr>
        <w:pStyle w:val="ad"/>
        <w:numPr>
          <w:ilvl w:val="0"/>
          <w:numId w:val="9"/>
        </w:numPr>
        <w:ind w:firstLineChars="0"/>
      </w:pPr>
      <w:r>
        <w:t>Start-master.sh</w:t>
      </w:r>
    </w:p>
    <w:p w:rsidR="008D0AC7" w:rsidRDefault="008D0AC7" w:rsidP="008D0AC7">
      <w:pPr>
        <w:pStyle w:val="ad"/>
        <w:numPr>
          <w:ilvl w:val="0"/>
          <w:numId w:val="9"/>
        </w:numPr>
        <w:ind w:firstLineChars="0"/>
      </w:pPr>
      <w:r>
        <w:t>Start-slaves.sh</w:t>
      </w:r>
    </w:p>
    <w:p w:rsidR="008D0AC7" w:rsidRDefault="008D0AC7" w:rsidP="008D0AC7">
      <w:pPr>
        <w:pStyle w:val="ad"/>
        <w:numPr>
          <w:ilvl w:val="0"/>
          <w:numId w:val="9"/>
        </w:numPr>
        <w:ind w:firstLineChars="0"/>
      </w:pPr>
      <w:r>
        <w:t>Slave1</w:t>
      </w:r>
      <w:r>
        <w:rPr>
          <w:rFonts w:hint="eastAsia"/>
        </w:rPr>
        <w:t>节点上的进程有：</w:t>
      </w:r>
    </w:p>
    <w:p w:rsidR="008D0AC7" w:rsidRDefault="008D0AC7" w:rsidP="008D0AC7">
      <w:pPr>
        <w:pStyle w:val="ad"/>
        <w:ind w:left="840" w:firstLineChars="0" w:firstLine="0"/>
      </w:pPr>
      <w:r>
        <w:rPr>
          <w:rFonts w:ascii="Segoe UI" w:hAnsi="Segoe UI" w:cs="Segoe UI"/>
          <w:noProof/>
          <w:color w:val="000000"/>
          <w:szCs w:val="21"/>
        </w:rPr>
        <w:drawing>
          <wp:inline distT="0" distB="0" distL="0" distR="0" wp14:anchorId="7721CD37" wp14:editId="66CABEF9">
            <wp:extent cx="3484880" cy="774211"/>
            <wp:effectExtent l="0" t="0" r="1270" b="6985"/>
            <wp:docPr id="68" name="图片 68" descr="https://images2018.cnblogs.com/blog/1217276/201711/1217276-20171127165433362-1818359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s://images2018.cnblogs.com/blog/1217276/201711/1217276-20171127165433362-18183592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792" cy="78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AC7" w:rsidRPr="008D0AC7" w:rsidRDefault="008D0AC7" w:rsidP="008D0AC7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其余节点上的进程有：</w:t>
      </w:r>
    </w:p>
    <w:p w:rsidR="008D0AC7" w:rsidRPr="009646D0" w:rsidRDefault="008D0AC7" w:rsidP="008D0AC7">
      <w:pPr>
        <w:pStyle w:val="ad"/>
        <w:ind w:left="840" w:firstLineChars="0" w:firstLine="0"/>
      </w:pPr>
      <w:r>
        <w:rPr>
          <w:rFonts w:ascii="Segoe UI" w:hAnsi="Segoe UI" w:cs="Segoe UI"/>
          <w:noProof/>
          <w:color w:val="000000"/>
          <w:szCs w:val="21"/>
        </w:rPr>
        <w:drawing>
          <wp:inline distT="0" distB="0" distL="0" distR="0" wp14:anchorId="2C43867F" wp14:editId="358B93A6">
            <wp:extent cx="3484880" cy="702439"/>
            <wp:effectExtent l="0" t="0" r="1270" b="2540"/>
            <wp:docPr id="67" name="图片 67" descr="https://images2018.cnblogs.com/blog/1217276/201711/1217276-20171127165551362-20236839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s://images2018.cnblogs.com/blog/1217276/201711/1217276-20171127165551362-202368396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385" cy="717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703" w:rsidRDefault="00E73105" w:rsidP="00830032">
      <w:pPr>
        <w:ind w:firstLine="420"/>
      </w:pPr>
      <w:r>
        <w:br w:type="page"/>
      </w:r>
    </w:p>
    <w:p w:rsidR="00FC630F" w:rsidRDefault="00615238" w:rsidP="002B58E2">
      <w:pPr>
        <w:pStyle w:val="1"/>
        <w:spacing w:before="156" w:after="156"/>
      </w:pPr>
      <w:bookmarkStart w:id="10" w:name="_Toc27676307"/>
      <w:r>
        <w:lastRenderedPageBreak/>
        <w:t>H</w:t>
      </w:r>
      <w:r>
        <w:rPr>
          <w:rFonts w:hint="eastAsia"/>
        </w:rPr>
        <w:t>ive</w:t>
      </w:r>
      <w:r>
        <w:rPr>
          <w:rFonts w:hint="eastAsia"/>
        </w:rPr>
        <w:t>安装</w:t>
      </w:r>
      <w:bookmarkEnd w:id="10"/>
    </w:p>
    <w:p w:rsidR="00615238" w:rsidRDefault="002B58E2" w:rsidP="00615238">
      <w:pPr>
        <w:pStyle w:val="2"/>
        <w:pBdr>
          <w:top w:val="none" w:sz="0" w:space="1" w:color="auto"/>
          <w:left w:val="none" w:sz="0" w:space="4" w:color="auto"/>
          <w:bottom w:val="single" w:sz="24" w:space="0" w:color="D8D8D8" w:themeColor="background1" w:themeShade="D8"/>
          <w:right w:val="none" w:sz="0" w:space="4" w:color="auto"/>
        </w:pBdr>
      </w:pPr>
      <w:bookmarkStart w:id="11" w:name="_Toc27676308"/>
      <w:r>
        <w:rPr>
          <w:rFonts w:hint="eastAsia"/>
        </w:rPr>
        <w:t>配置环境变量</w:t>
      </w:r>
      <w:bookmarkEnd w:id="11"/>
    </w:p>
    <w:p w:rsidR="00615238" w:rsidRDefault="002B58E2" w:rsidP="002B58E2">
      <w:pPr>
        <w:ind w:firstLineChars="0" w:firstLine="420"/>
      </w:pPr>
      <w:r w:rsidRPr="002B58E2">
        <w:rPr>
          <w:rFonts w:hint="eastAsia"/>
        </w:rPr>
        <w:t>为了方便使用，我们把</w:t>
      </w:r>
      <w:r w:rsidRPr="002B58E2">
        <w:t>hive命令加入到环境变量中去，编辑~/.bashrc文件vim ~/.bashrc，在最前面一行添加:</w:t>
      </w:r>
    </w:p>
    <w:p w:rsidR="00615238" w:rsidRDefault="00615238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 xml:space="preserve">export </w:t>
      </w:r>
      <w:r w:rsidR="002B58E2">
        <w:t xml:space="preserve"> </w:t>
      </w:r>
      <w:r w:rsidR="002B58E2" w:rsidRPr="002B58E2">
        <w:t>HIVE_HOME=/usr/local/hive</w:t>
      </w:r>
    </w:p>
    <w:p w:rsidR="00615238" w:rsidRDefault="00615238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 xml:space="preserve">export </w:t>
      </w:r>
      <w:r w:rsidR="002B58E2">
        <w:t xml:space="preserve"> </w:t>
      </w:r>
      <w:r w:rsidR="002B58E2" w:rsidRPr="002B58E2">
        <w:t>PATH=$PATH:$HIVE_HOME/bin</w:t>
      </w:r>
    </w:p>
    <w:p w:rsidR="00615238" w:rsidRDefault="00615238" w:rsidP="00615238">
      <w:pPr>
        <w:pStyle w:val="2"/>
        <w:pBdr>
          <w:top w:val="none" w:sz="0" w:space="1" w:color="auto"/>
          <w:left w:val="none" w:sz="0" w:space="4" w:color="auto"/>
          <w:bottom w:val="single" w:sz="24" w:space="0" w:color="D8D8D8" w:themeColor="background1" w:themeShade="D8"/>
          <w:right w:val="none" w:sz="0" w:space="4" w:color="auto"/>
        </w:pBdr>
      </w:pPr>
      <w:bookmarkStart w:id="12" w:name="_Toc27676309"/>
      <w:r>
        <w:rPr>
          <w:rFonts w:hint="eastAsia"/>
        </w:rPr>
        <w:t>配置conf</w:t>
      </w:r>
      <w:r>
        <w:t>/</w:t>
      </w:r>
      <w:r w:rsidR="00576F51">
        <w:rPr>
          <w:rFonts w:hint="eastAsia"/>
        </w:rPr>
        <w:t>hive</w:t>
      </w:r>
      <w:r w:rsidR="00576F51">
        <w:t>-site.xml</w:t>
      </w:r>
      <w:bookmarkEnd w:id="12"/>
    </w:p>
    <w:p w:rsidR="00576F51" w:rsidRDefault="00285850" w:rsidP="00576F51">
      <w:pPr>
        <w:ind w:firstLine="420"/>
      </w:pPr>
      <w:r w:rsidRPr="00285850">
        <w:rPr>
          <w:rFonts w:hint="eastAsia"/>
        </w:rPr>
        <w:t>将</w:t>
      </w:r>
      <w:r w:rsidRPr="00285850">
        <w:t>hive-default.xml.template重命名为hive-default.xml；新建一个文件touch hive-site.xml，并在hive-site.xml中粘贴如下配置信息：</w:t>
      </w:r>
    </w:p>
    <w:p w:rsidR="00285850" w:rsidRDefault="00285850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>&lt;?xml version="1.0" encoding="UTF-8" standalone="no"?&gt;</w:t>
      </w:r>
    </w:p>
    <w:p w:rsidR="00285850" w:rsidRDefault="00285850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>&lt;?xml-stylesheet type="text/xsl" href="configuration.xsl"?&gt;</w:t>
      </w:r>
    </w:p>
    <w:p w:rsidR="00285850" w:rsidRDefault="00285850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>&lt;configuration&gt;</w:t>
      </w:r>
    </w:p>
    <w:p w:rsidR="00285850" w:rsidRDefault="00285850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 xml:space="preserve">  &lt;property&gt;</w:t>
      </w:r>
    </w:p>
    <w:p w:rsidR="00285850" w:rsidRDefault="00285850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 xml:space="preserve">    &lt;name&gt;javax.jdo.option.ConnectionURL&lt;/name&gt;</w:t>
      </w:r>
    </w:p>
    <w:p w:rsidR="00285850" w:rsidRDefault="00285850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 xml:space="preserve">    &lt;value&gt;jdbc:mysql://localhost:3306/hive?createDatabaseIfNotExist=true&lt;/value&gt;</w:t>
      </w:r>
    </w:p>
    <w:p w:rsidR="00285850" w:rsidRDefault="00285850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 xml:space="preserve">    &lt;description&gt;JDBC connect string for a JDBC metastore&lt;/description&gt;</w:t>
      </w:r>
    </w:p>
    <w:p w:rsidR="00285850" w:rsidRDefault="00285850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 xml:space="preserve">  &lt;/property&gt;</w:t>
      </w:r>
    </w:p>
    <w:p w:rsidR="00285850" w:rsidRDefault="00285850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 xml:space="preserve">  &lt;property&gt;</w:t>
      </w:r>
    </w:p>
    <w:p w:rsidR="00285850" w:rsidRDefault="00285850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 xml:space="preserve">    &lt;name&gt;javax.jdo.option.ConnectionDriverName&lt;/name&gt;</w:t>
      </w:r>
    </w:p>
    <w:p w:rsidR="00285850" w:rsidRDefault="00285850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 xml:space="preserve">    &lt;value&gt;com.mysql.jdbc.Driver&lt;/value&gt;</w:t>
      </w:r>
    </w:p>
    <w:p w:rsidR="00285850" w:rsidRDefault="00285850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 xml:space="preserve">    &lt;description&gt;Driver class name for a JDBC metastore&lt;/description&gt;</w:t>
      </w:r>
    </w:p>
    <w:p w:rsidR="00285850" w:rsidRDefault="00285850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 xml:space="preserve">  &lt;/property&gt;</w:t>
      </w:r>
    </w:p>
    <w:p w:rsidR="00285850" w:rsidRDefault="00285850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 xml:space="preserve">  &lt;property&gt;</w:t>
      </w:r>
    </w:p>
    <w:p w:rsidR="00285850" w:rsidRDefault="00285850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 xml:space="preserve">    &lt;name&gt;javax.jdo.option.ConnectionUserName&lt;/name&gt;</w:t>
      </w:r>
    </w:p>
    <w:p w:rsidR="00285850" w:rsidRDefault="00285850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 xml:space="preserve">    &lt;value&gt;hive&lt;/value&gt;</w:t>
      </w:r>
    </w:p>
    <w:p w:rsidR="00285850" w:rsidRDefault="00285850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 xml:space="preserve">    &lt;description&gt;username to use against metastore database&lt;/description&gt;</w:t>
      </w:r>
    </w:p>
    <w:p w:rsidR="00285850" w:rsidRDefault="00285850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 xml:space="preserve">  &lt;/property&gt;</w:t>
      </w:r>
    </w:p>
    <w:p w:rsidR="00285850" w:rsidRDefault="00285850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 xml:space="preserve">  &lt;property&gt;</w:t>
      </w:r>
    </w:p>
    <w:p w:rsidR="00285850" w:rsidRDefault="00285850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 xml:space="preserve">    &lt;name&gt;javax.jdo.option.ConnectionPassword&lt;/name&gt;</w:t>
      </w:r>
    </w:p>
    <w:p w:rsidR="00285850" w:rsidRDefault="00285850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>&lt;value&gt;hive&lt;/value&gt;</w:t>
      </w:r>
    </w:p>
    <w:p w:rsidR="00285850" w:rsidRDefault="00285850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>&lt;description&gt;password to use against metastore database&lt;/description&gt;</w:t>
      </w:r>
    </w:p>
    <w:p w:rsidR="00285850" w:rsidRDefault="00285850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 xml:space="preserve">  &lt;/property&gt;</w:t>
      </w:r>
    </w:p>
    <w:p w:rsidR="00D8774E" w:rsidRDefault="00285850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>&lt;/configuration&gt;</w:t>
      </w:r>
    </w:p>
    <w:p w:rsidR="00582172" w:rsidRDefault="00582172" w:rsidP="00582172">
      <w:pPr>
        <w:ind w:firstLine="420"/>
      </w:pPr>
    </w:p>
    <w:p w:rsidR="00D8774E" w:rsidRDefault="00D8774E" w:rsidP="00D8774E">
      <w:pPr>
        <w:widowControl/>
        <w:spacing w:line="240" w:lineRule="auto"/>
        <w:ind w:firstLineChars="0" w:firstLine="0"/>
        <w:jc w:val="left"/>
      </w:pPr>
      <w:r>
        <w:br w:type="page"/>
      </w:r>
    </w:p>
    <w:p w:rsidR="00615238" w:rsidRDefault="00D8774E" w:rsidP="00615238">
      <w:pPr>
        <w:pStyle w:val="1"/>
        <w:spacing w:before="156" w:after="156"/>
      </w:pPr>
      <w:bookmarkStart w:id="13" w:name="_Toc27676310"/>
      <w:r>
        <w:rPr>
          <w:rFonts w:hint="eastAsia"/>
        </w:rPr>
        <w:lastRenderedPageBreak/>
        <w:t>M</w:t>
      </w:r>
      <w:r>
        <w:t>ysql</w:t>
      </w:r>
      <w:r>
        <w:rPr>
          <w:rFonts w:hint="eastAsia"/>
        </w:rPr>
        <w:t>安装</w:t>
      </w:r>
      <w:bookmarkEnd w:id="13"/>
    </w:p>
    <w:p w:rsidR="00615238" w:rsidRDefault="00993210" w:rsidP="00615238">
      <w:pPr>
        <w:pStyle w:val="2"/>
        <w:pBdr>
          <w:top w:val="none" w:sz="0" w:space="1" w:color="auto"/>
          <w:left w:val="none" w:sz="0" w:space="4" w:color="auto"/>
          <w:bottom w:val="single" w:sz="24" w:space="0" w:color="D8D8D8" w:themeColor="background1" w:themeShade="D8"/>
          <w:right w:val="none" w:sz="0" w:space="4" w:color="auto"/>
        </w:pBdr>
      </w:pPr>
      <w:bookmarkStart w:id="14" w:name="_Toc27676311"/>
      <w:r>
        <w:t>U</w:t>
      </w:r>
      <w:r>
        <w:rPr>
          <w:rFonts w:hint="eastAsia"/>
        </w:rPr>
        <w:t>buntu下安装mysql</w:t>
      </w:r>
      <w:bookmarkEnd w:id="14"/>
    </w:p>
    <w:p w:rsidR="00993210" w:rsidRPr="00993210" w:rsidRDefault="00993210" w:rsidP="004F1F63">
      <w:pPr>
        <w:ind w:firstLineChars="0" w:firstLine="420"/>
      </w:pPr>
      <w:r w:rsidRPr="00993210">
        <w:rPr>
          <w:rFonts w:hint="eastAsia"/>
        </w:rPr>
        <w:t>使用以下命令即可进行</w:t>
      </w:r>
      <w:r w:rsidRPr="00993210">
        <w:t>mysql安装，注意安装前先更新一下软件源以获得最新版本：</w:t>
      </w:r>
    </w:p>
    <w:p w:rsidR="00993210" w:rsidRDefault="00993210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>sudo apt-get update  #</w:t>
      </w:r>
      <w:r>
        <w:t>更新软件源</w:t>
      </w:r>
    </w:p>
    <w:p w:rsidR="00993210" w:rsidRDefault="00993210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>sudo apt-get install mysql-server  #</w:t>
      </w:r>
      <w:r>
        <w:t>安装</w:t>
      </w:r>
      <w:r>
        <w:t>mysql</w:t>
      </w:r>
    </w:p>
    <w:p w:rsidR="004F1F63" w:rsidRDefault="004F1F63" w:rsidP="004F1F63">
      <w:pPr>
        <w:pStyle w:val="2"/>
        <w:pBdr>
          <w:top w:val="none" w:sz="0" w:space="1" w:color="auto"/>
          <w:left w:val="none" w:sz="0" w:space="4" w:color="auto"/>
          <w:bottom w:val="single" w:sz="24" w:space="0" w:color="D8D8D8" w:themeColor="background1" w:themeShade="D8"/>
          <w:right w:val="none" w:sz="0" w:space="4" w:color="auto"/>
        </w:pBdr>
      </w:pPr>
      <w:bookmarkStart w:id="15" w:name="_Toc27676312"/>
      <w:r>
        <w:rPr>
          <w:rFonts w:hint="eastAsia"/>
        </w:rPr>
        <w:t>测试是否</w:t>
      </w:r>
      <w:r w:rsidR="003F05DD">
        <w:rPr>
          <w:rFonts w:hint="eastAsia"/>
        </w:rPr>
        <w:t>my</w:t>
      </w:r>
      <w:r w:rsidR="003F05DD">
        <w:t>sql</w:t>
      </w:r>
      <w:r>
        <w:rPr>
          <w:rFonts w:hint="eastAsia"/>
        </w:rPr>
        <w:t>安装成功</w:t>
      </w:r>
      <w:bookmarkEnd w:id="15"/>
    </w:p>
    <w:p w:rsidR="00993210" w:rsidRDefault="003D0BFC" w:rsidP="003D0BFC">
      <w:pPr>
        <w:pStyle w:val="ad"/>
        <w:numPr>
          <w:ilvl w:val="0"/>
          <w:numId w:val="9"/>
        </w:numPr>
        <w:ind w:firstLineChars="0"/>
      </w:pPr>
      <w:r w:rsidRPr="003D0BFC">
        <w:rPr>
          <w:rFonts w:hint="eastAsia"/>
        </w:rPr>
        <w:t>启动和关闭</w:t>
      </w:r>
      <w:r w:rsidRPr="003D0BFC">
        <w:t>mysql服务器：</w:t>
      </w:r>
    </w:p>
    <w:p w:rsidR="003D0BFC" w:rsidRDefault="003D0BFC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>service mysql start</w:t>
      </w:r>
    </w:p>
    <w:p w:rsidR="003D0BFC" w:rsidRDefault="003D0BFC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>service mysql stop</w:t>
      </w:r>
    </w:p>
    <w:p w:rsidR="003D0BFC" w:rsidRDefault="003F05DD" w:rsidP="003F05DD">
      <w:pPr>
        <w:pStyle w:val="ad"/>
        <w:numPr>
          <w:ilvl w:val="0"/>
          <w:numId w:val="9"/>
        </w:numPr>
        <w:ind w:firstLineChars="0"/>
      </w:pPr>
      <w:r w:rsidRPr="003F05DD">
        <w:rPr>
          <w:rFonts w:hint="eastAsia"/>
        </w:rPr>
        <w:t>确认是否启动成功，</w:t>
      </w:r>
      <w:r w:rsidRPr="003F05DD">
        <w:t>mysql节点处于LISTEN状态表示启动成功：</w:t>
      </w:r>
    </w:p>
    <w:p w:rsidR="003F05DD" w:rsidRDefault="003F05DD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 w:rsidRPr="003F05DD">
        <w:t>udo netstat -tap | grep mysql</w:t>
      </w:r>
    </w:p>
    <w:p w:rsidR="003F05DD" w:rsidRDefault="00954F1B" w:rsidP="003F05DD">
      <w:pPr>
        <w:pStyle w:val="2"/>
        <w:pBdr>
          <w:top w:val="none" w:sz="0" w:space="1" w:color="auto"/>
          <w:left w:val="none" w:sz="0" w:space="4" w:color="auto"/>
          <w:bottom w:val="single" w:sz="24" w:space="0" w:color="D8D8D8" w:themeColor="background1" w:themeShade="D8"/>
          <w:right w:val="none" w:sz="0" w:space="4" w:color="auto"/>
        </w:pBdr>
      </w:pPr>
      <w:bookmarkStart w:id="16" w:name="_Toc27676313"/>
      <w:r>
        <w:t>Mysql</w:t>
      </w:r>
      <w:r>
        <w:rPr>
          <w:rFonts w:hint="eastAsia"/>
        </w:rPr>
        <w:t>与hive配置</w:t>
      </w:r>
      <w:bookmarkEnd w:id="16"/>
    </w:p>
    <w:p w:rsidR="003F05DD" w:rsidRDefault="00E33CAE" w:rsidP="00E33CAE">
      <w:pPr>
        <w:pStyle w:val="ad"/>
        <w:numPr>
          <w:ilvl w:val="0"/>
          <w:numId w:val="9"/>
        </w:numPr>
        <w:ind w:firstLineChars="0"/>
      </w:pPr>
      <w:r w:rsidRPr="00E33CAE">
        <w:rPr>
          <w:rFonts w:hint="eastAsia"/>
        </w:rPr>
        <w:t>下载</w:t>
      </w:r>
      <w:r w:rsidRPr="00E33CAE">
        <w:t>mysql jdbc 包</w:t>
      </w:r>
    </w:p>
    <w:p w:rsidR="00E33CAE" w:rsidRDefault="00E33CAE" w:rsidP="00E33CAE">
      <w:pPr>
        <w:pStyle w:val="ad"/>
        <w:numPr>
          <w:ilvl w:val="0"/>
          <w:numId w:val="9"/>
        </w:numPr>
        <w:ind w:firstLineChars="0"/>
      </w:pPr>
      <w:r w:rsidRPr="00E33CAE">
        <w:rPr>
          <w:rFonts w:hint="eastAsia"/>
        </w:rPr>
        <w:t>启动并登陆</w:t>
      </w:r>
      <w:r w:rsidRPr="00E33CAE">
        <w:t>mysql shell</w:t>
      </w:r>
    </w:p>
    <w:p w:rsidR="00E33CAE" w:rsidRDefault="00E33CAE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>service mysql start #</w:t>
      </w:r>
      <w:r>
        <w:t>启动</w:t>
      </w:r>
      <w:r>
        <w:t>mysql</w:t>
      </w:r>
      <w:r>
        <w:t>服务</w:t>
      </w:r>
    </w:p>
    <w:p w:rsidR="00E33CAE" w:rsidRDefault="00E33CAE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>mysql -u root -p  #</w:t>
      </w:r>
      <w:r>
        <w:t>登陆</w:t>
      </w:r>
      <w:r>
        <w:t>shell</w:t>
      </w:r>
      <w:r>
        <w:t>界面</w:t>
      </w:r>
    </w:p>
    <w:p w:rsidR="00E33CAE" w:rsidRDefault="00511BD4" w:rsidP="00E33CAE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新建hive数据库</w:t>
      </w:r>
    </w:p>
    <w:p w:rsidR="00511BD4" w:rsidRDefault="001C1916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 w:rsidRPr="001C1916">
        <w:t>mysql&gt; create database hive;</w:t>
      </w:r>
    </w:p>
    <w:p w:rsidR="00FB7E26" w:rsidRDefault="00FB7E26" w:rsidP="00FB7E26">
      <w:pPr>
        <w:pStyle w:val="ad"/>
        <w:numPr>
          <w:ilvl w:val="0"/>
          <w:numId w:val="9"/>
        </w:numPr>
        <w:ind w:firstLineChars="0"/>
      </w:pPr>
      <w:r w:rsidRPr="00FB7E26">
        <w:rPr>
          <w:rFonts w:hint="eastAsia"/>
        </w:rPr>
        <w:t>配置</w:t>
      </w:r>
      <w:r w:rsidRPr="00FB7E26">
        <w:t>mysql允许hive</w:t>
      </w:r>
      <w:r>
        <w:t>接入</w:t>
      </w:r>
    </w:p>
    <w:p w:rsidR="00FB7E26" w:rsidRDefault="00FB7E26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>mysql&gt; grant all on *.* to hive@localhost identified by 'hive';   #</w:t>
      </w:r>
      <w:r>
        <w:t>将所有数据库的所有表的所有权限赋给</w:t>
      </w:r>
      <w:r>
        <w:t>hive</w:t>
      </w:r>
      <w:r>
        <w:t>用户，后面的</w:t>
      </w:r>
      <w:r>
        <w:t>hive</w:t>
      </w:r>
      <w:r>
        <w:t>是配置</w:t>
      </w:r>
      <w:r>
        <w:t>hive-site.xml</w:t>
      </w:r>
      <w:r>
        <w:t>中配置的连接密码</w:t>
      </w:r>
    </w:p>
    <w:p w:rsidR="00FB7E26" w:rsidRDefault="00FB7E26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>mysql&gt; flush privileges;  #</w:t>
      </w:r>
      <w:r>
        <w:t>刷新</w:t>
      </w:r>
      <w:r>
        <w:t>mysql</w:t>
      </w:r>
      <w:r>
        <w:t>系统权限关系表</w:t>
      </w:r>
    </w:p>
    <w:p w:rsidR="00FB7E26" w:rsidRDefault="00FB7E26" w:rsidP="00FB7E26">
      <w:pPr>
        <w:pStyle w:val="ad"/>
        <w:numPr>
          <w:ilvl w:val="0"/>
          <w:numId w:val="9"/>
        </w:numPr>
        <w:ind w:firstLineChars="0"/>
      </w:pPr>
      <w:r w:rsidRPr="00FB7E26">
        <w:rPr>
          <w:rFonts w:hint="eastAsia"/>
        </w:rPr>
        <w:t>启动</w:t>
      </w:r>
      <w:r w:rsidRPr="00FB7E26">
        <w:t>hive</w:t>
      </w:r>
    </w:p>
    <w:p w:rsidR="00FB7E26" w:rsidRDefault="00FB7E26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>start-all.sh #</w:t>
      </w:r>
      <w:r>
        <w:t>启动</w:t>
      </w:r>
      <w:r>
        <w:t>hadoop</w:t>
      </w:r>
    </w:p>
    <w:p w:rsidR="00FB7E26" w:rsidRDefault="00FB7E26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>hive  #</w:t>
      </w:r>
      <w:r>
        <w:t>启</w:t>
      </w:r>
      <w:r w:rsidRPr="00B7064D">
        <w:rPr>
          <w:rFonts w:ascii="微软雅黑" w:eastAsia="微软雅黑" w:hAnsi="微软雅黑" w:cs="微软雅黑" w:hint="eastAsia"/>
        </w:rPr>
        <w:t>动</w:t>
      </w:r>
      <w:r>
        <w:t>hive</w:t>
      </w:r>
    </w:p>
    <w:p w:rsidR="00D6393D" w:rsidRDefault="00D6393D" w:rsidP="00D6393D">
      <w:pPr>
        <w:widowControl/>
        <w:spacing w:line="240" w:lineRule="auto"/>
        <w:ind w:firstLineChars="0" w:firstLine="0"/>
        <w:jc w:val="left"/>
      </w:pPr>
      <w:r>
        <w:br w:type="page"/>
      </w:r>
    </w:p>
    <w:p w:rsidR="00D6393D" w:rsidRDefault="00D6393D" w:rsidP="00D6393D">
      <w:pPr>
        <w:pStyle w:val="1"/>
        <w:spacing w:before="156" w:after="156"/>
      </w:pPr>
      <w:bookmarkStart w:id="17" w:name="_Toc27676314"/>
      <w:r>
        <w:lastRenderedPageBreak/>
        <w:t>H</w:t>
      </w:r>
      <w:r>
        <w:rPr>
          <w:rFonts w:hint="eastAsia"/>
        </w:rPr>
        <w:t>ive</w:t>
      </w:r>
      <w:r>
        <w:t xml:space="preserve"> </w:t>
      </w:r>
      <w:r w:rsidR="0090693C">
        <w:t>&amp;&amp;</w:t>
      </w:r>
      <w:r>
        <w:t xml:space="preserve"> spark</w:t>
      </w:r>
      <w:bookmarkEnd w:id="17"/>
    </w:p>
    <w:p w:rsidR="00574B99" w:rsidRDefault="00D22A9C" w:rsidP="00574B99">
      <w:pPr>
        <w:ind w:firstLine="420"/>
      </w:pPr>
      <w:r>
        <w:rPr>
          <w:rFonts w:hint="eastAsia"/>
        </w:rPr>
        <w:t>为了让</w:t>
      </w:r>
      <w:r>
        <w:t>Spark能够访问Hive，必须为Spark添加Hive支持。Spark官方提供的预编译版本，通常是不包含Hive支持的，需要采用源码编译，编译得到一个包含Hive支持的Spark版本。</w:t>
      </w:r>
      <w:r>
        <w:rPr>
          <w:rFonts w:hint="eastAsia"/>
        </w:rPr>
        <w:t>如果你当前电脑上的</w:t>
      </w:r>
      <w:r>
        <w:t>Spark版本不包含Hive支持，请根据下面教程编译一个包含Hive支持的Spark版本。</w:t>
      </w:r>
    </w:p>
    <w:p w:rsidR="00A53FFA" w:rsidRDefault="0059130B" w:rsidP="00574B99">
      <w:pPr>
        <w:ind w:firstLine="420"/>
      </w:pPr>
      <w:r w:rsidRPr="0059130B">
        <w:rPr>
          <w:rFonts w:hint="eastAsia"/>
        </w:rPr>
        <w:t>为了让</w:t>
      </w:r>
      <w:r w:rsidRPr="0059130B">
        <w:t>Spark能够访问Hive，需要把Hive的配置文件hive-site.xml拷贝到Spark的conf目录下，请在Shell命令提示符状态下操作：</w:t>
      </w:r>
    </w:p>
    <w:p w:rsidR="0059130B" w:rsidRDefault="0059130B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>cd /usr/local/sparkwithhive/conf</w:t>
      </w:r>
    </w:p>
    <w:p w:rsidR="0059130B" w:rsidRDefault="0059130B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>cp /usr/local/hive/conf/hive-site.xml .</w:t>
      </w:r>
    </w:p>
    <w:p w:rsidR="00D6393D" w:rsidRDefault="0090693C" w:rsidP="00D6393D">
      <w:pPr>
        <w:pStyle w:val="2"/>
        <w:pBdr>
          <w:top w:val="none" w:sz="0" w:space="1" w:color="auto"/>
          <w:left w:val="none" w:sz="0" w:space="4" w:color="auto"/>
          <w:bottom w:val="single" w:sz="24" w:space="0" w:color="D8D8D8" w:themeColor="background1" w:themeShade="D8"/>
          <w:right w:val="none" w:sz="0" w:space="4" w:color="auto"/>
        </w:pBdr>
      </w:pPr>
      <w:bookmarkStart w:id="18" w:name="_Toc27676315"/>
      <w:r>
        <w:t xml:space="preserve">Spark </w:t>
      </w:r>
      <w:r>
        <w:rPr>
          <w:rFonts w:hint="eastAsia"/>
        </w:rPr>
        <w:t>on</w:t>
      </w:r>
      <w:r>
        <w:t xml:space="preserve"> hive</w:t>
      </w:r>
      <w:bookmarkEnd w:id="18"/>
    </w:p>
    <w:p w:rsidR="0090693C" w:rsidRDefault="002A7E41" w:rsidP="002A7E41">
      <w:pPr>
        <w:pStyle w:val="ad"/>
        <w:numPr>
          <w:ilvl w:val="0"/>
          <w:numId w:val="9"/>
        </w:numPr>
        <w:ind w:firstLineChars="0"/>
      </w:pPr>
      <w:r w:rsidRPr="002A7E41">
        <w:rPr>
          <w:rFonts w:hint="eastAsia"/>
        </w:rPr>
        <w:t>启动进入</w:t>
      </w:r>
      <w:r w:rsidRPr="002A7E41">
        <w:t>spark-shell，命令如下：</w:t>
      </w:r>
    </w:p>
    <w:p w:rsidR="002A7E41" w:rsidRDefault="002A7E41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>cd /usr/local/sparkwithhive</w:t>
      </w:r>
    </w:p>
    <w:p w:rsidR="002A7E41" w:rsidRDefault="002A7E41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>./bin/spark-shell</w:t>
      </w:r>
    </w:p>
    <w:p w:rsidR="002A7E41" w:rsidRDefault="002A7E41" w:rsidP="002A7E41">
      <w:pPr>
        <w:pStyle w:val="ad"/>
        <w:numPr>
          <w:ilvl w:val="0"/>
          <w:numId w:val="9"/>
        </w:numPr>
        <w:ind w:firstLineChars="0"/>
      </w:pPr>
      <w:r w:rsidRPr="002A7E41">
        <w:rPr>
          <w:rFonts w:hint="eastAsia"/>
        </w:rPr>
        <w:t>启动了</w:t>
      </w:r>
      <w:r w:rsidRPr="002A7E41">
        <w:t>spark-shell，进入了“scala&gt;”命令提示符状态，请输入下面语句：</w:t>
      </w:r>
    </w:p>
    <w:p w:rsidR="002A7E41" w:rsidRDefault="002A7E41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>scala&gt; import org.apache.spark.sql.hive.HiveContext</w:t>
      </w:r>
    </w:p>
    <w:p w:rsidR="002A7E41" w:rsidRDefault="002A7E41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>import org.apache.spark.sql.hive.HiveContext</w:t>
      </w:r>
    </w:p>
    <w:p w:rsidR="003134D1" w:rsidRPr="0090693C" w:rsidRDefault="003134D1" w:rsidP="003134D1">
      <w:pPr>
        <w:ind w:firstLine="420"/>
      </w:pPr>
      <w:r w:rsidRPr="003134D1">
        <w:rPr>
          <w:rFonts w:hint="eastAsia"/>
        </w:rPr>
        <w:t>看到上面的信息，说明你当前启动的</w:t>
      </w:r>
      <w:r w:rsidRPr="003134D1">
        <w:t>Spark版本可以支持Hive。</w:t>
      </w:r>
    </w:p>
    <w:p w:rsidR="0090693C" w:rsidRDefault="0090693C" w:rsidP="0090693C">
      <w:pPr>
        <w:pStyle w:val="2"/>
        <w:pBdr>
          <w:top w:val="none" w:sz="0" w:space="1" w:color="auto"/>
          <w:left w:val="none" w:sz="0" w:space="4" w:color="auto"/>
          <w:bottom w:val="single" w:sz="24" w:space="0" w:color="D8D8D8" w:themeColor="background1" w:themeShade="D8"/>
          <w:right w:val="none" w:sz="0" w:space="4" w:color="auto"/>
        </w:pBdr>
      </w:pPr>
      <w:bookmarkStart w:id="19" w:name="_Toc27676316"/>
      <w:r>
        <w:t>Hive on spark</w:t>
      </w:r>
      <w:bookmarkEnd w:id="19"/>
    </w:p>
    <w:p w:rsidR="002C2DF1" w:rsidRDefault="002C2DF1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bookmarkStart w:id="20" w:name="_GoBack"/>
      <w:r>
        <w:t>hive&gt;set hive.execution.engine=spark; #</w:t>
      </w:r>
      <w:r>
        <w:t>默认是</w:t>
      </w:r>
      <w:r>
        <w:t>mr</w:t>
      </w:r>
      <w:r>
        <w:t>，在</w:t>
      </w:r>
      <w:r>
        <w:t>hive-site.xml</w:t>
      </w:r>
      <w:r>
        <w:t>里设置</w:t>
      </w:r>
      <w:r>
        <w:t>spark</w:t>
      </w:r>
      <w:r>
        <w:t>后，这一步可以不要</w:t>
      </w:r>
    </w:p>
    <w:p w:rsidR="002C2DF1" w:rsidRDefault="002C2DF1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>hive&gt;create table test(ts BIGINT,line STRING); #</w:t>
      </w:r>
      <w:r>
        <w:t>创建表</w:t>
      </w:r>
    </w:p>
    <w:p w:rsidR="002C2DF1" w:rsidRDefault="002C2DF1" w:rsidP="00B7064D">
      <w:pPr>
        <w:pStyle w:val="af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ind w:leftChars="200" w:left="420" w:firstLine="360"/>
      </w:pPr>
      <w:r>
        <w:t>hive&gt;select count(*) from test;</w:t>
      </w:r>
    </w:p>
    <w:bookmarkEnd w:id="20"/>
    <w:p w:rsidR="00FB7E26" w:rsidRPr="003F05DD" w:rsidRDefault="002C2DF1" w:rsidP="002C2DF1">
      <w:pPr>
        <w:ind w:firstLineChars="0" w:firstLine="0"/>
      </w:pPr>
      <w:r>
        <w:t>若整个过程没有报错，并出现正确结果，则Hive on Spark配置成功。</w:t>
      </w:r>
    </w:p>
    <w:p w:rsidR="009E5703" w:rsidRDefault="00E73105">
      <w:pPr>
        <w:ind w:firstLine="420"/>
      </w:pPr>
      <w:r>
        <w:br w:type="page"/>
      </w:r>
    </w:p>
    <w:p w:rsidR="00C509CF" w:rsidRDefault="00C509CF" w:rsidP="00C509CF">
      <w:pPr>
        <w:pStyle w:val="1"/>
        <w:spacing w:before="156"/>
      </w:pPr>
      <w:bookmarkStart w:id="21" w:name="_Toc27676317"/>
      <w:r>
        <w:rPr>
          <w:rFonts w:hint="eastAsia"/>
        </w:rPr>
        <w:lastRenderedPageBreak/>
        <w:t>计算平台验证</w:t>
      </w:r>
      <w:bookmarkEnd w:id="21"/>
    </w:p>
    <w:p w:rsidR="009950E5" w:rsidRDefault="009950E5" w:rsidP="009950E5">
      <w:pPr>
        <w:ind w:firstLine="420"/>
      </w:pPr>
      <w:r>
        <w:rPr>
          <w:rFonts w:hint="eastAsia"/>
        </w:rPr>
        <w:t>通过http://&lt;master-ip&gt;:18081端口我们可以访问spark计算引擎的webUI界面，在页面中可以看到worker的个数，分配的cpu核数，以及正在运行的一些任务</w:t>
      </w:r>
    </w:p>
    <w:p w:rsidR="009950E5" w:rsidRDefault="009950E5" w:rsidP="009950E5">
      <w:pPr>
        <w:ind w:firstLine="420"/>
      </w:pPr>
      <w:r>
        <w:rPr>
          <w:noProof/>
        </w:rPr>
        <w:drawing>
          <wp:inline distT="0" distB="0" distL="0" distR="0" wp14:anchorId="6008992B" wp14:editId="24807CF3">
            <wp:extent cx="5274310" cy="28670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E5" w:rsidRDefault="009950E5" w:rsidP="009950E5">
      <w:pPr>
        <w:ind w:firstLine="420"/>
      </w:pPr>
      <w:r>
        <w:rPr>
          <w:rFonts w:hint="eastAsia"/>
        </w:rPr>
        <w:t>通过http://&lt;master-ip&gt;:18080端口我们可以访问jobhistory的webUI界面，查看已经运行的一些任务以及结果。</w:t>
      </w:r>
    </w:p>
    <w:p w:rsidR="009950E5" w:rsidRPr="009950E5" w:rsidRDefault="009950E5" w:rsidP="009950E5">
      <w:pPr>
        <w:ind w:firstLine="420"/>
      </w:pPr>
      <w:r>
        <w:rPr>
          <w:noProof/>
        </w:rPr>
        <w:drawing>
          <wp:inline distT="0" distB="0" distL="0" distR="0" wp14:anchorId="6275ECFE" wp14:editId="6C030B9A">
            <wp:extent cx="5274310" cy="28670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CF" w:rsidRPr="00C509CF" w:rsidRDefault="009950E5" w:rsidP="00B23ED6">
      <w:pPr>
        <w:widowControl/>
        <w:spacing w:line="240" w:lineRule="auto"/>
        <w:ind w:firstLineChars="0" w:firstLine="0"/>
        <w:jc w:val="left"/>
      </w:pPr>
      <w:r>
        <w:br w:type="page"/>
      </w:r>
    </w:p>
    <w:p w:rsidR="009E5703" w:rsidRDefault="00E73105">
      <w:pPr>
        <w:pStyle w:val="1"/>
        <w:spacing w:before="156"/>
      </w:pPr>
      <w:bookmarkStart w:id="22" w:name="_Toc27676318"/>
      <w:r>
        <w:rPr>
          <w:rFonts w:hint="eastAsia"/>
        </w:rPr>
        <w:lastRenderedPageBreak/>
        <w:t>参考资料</w:t>
      </w:r>
      <w:bookmarkEnd w:id="22"/>
    </w:p>
    <w:p w:rsidR="009E5703" w:rsidRDefault="00661CA6">
      <w:pPr>
        <w:ind w:firstLine="420"/>
      </w:pPr>
      <w:r>
        <w:rPr>
          <w:rFonts w:hint="eastAsia"/>
        </w:rPr>
        <w:t>以下是参考的一些搭建教程。注意的是，官网提供的spark有些并不支持hive。同时支持hi</w:t>
      </w:r>
      <w:r>
        <w:t>ve</w:t>
      </w:r>
      <w:r>
        <w:rPr>
          <w:rFonts w:hint="eastAsia"/>
        </w:rPr>
        <w:t>的有些版本也不能用，因此还是需要自己编译，我们这里用的是被人编译过的。</w:t>
      </w:r>
    </w:p>
    <w:p w:rsidR="00F97DE0" w:rsidRDefault="00F97DE0">
      <w:pPr>
        <w:ind w:firstLine="420"/>
      </w:pPr>
      <w:r>
        <w:t>M</w:t>
      </w:r>
      <w:r>
        <w:rPr>
          <w:rFonts w:hint="eastAsia"/>
        </w:rPr>
        <w:t>y</w:t>
      </w:r>
      <w:r>
        <w:t>slq</w:t>
      </w:r>
      <w:r>
        <w:rPr>
          <w:rFonts w:hint="eastAsia"/>
        </w:rPr>
        <w:t>一开始是在未联网的情况下安装的，官网下的包安装，没有成功。可以的话还是联网安装，快速，高效。</w:t>
      </w:r>
    </w:p>
    <w:p w:rsidR="009E5703" w:rsidRDefault="009E5703" w:rsidP="00661CA6">
      <w:pPr>
        <w:pBdr>
          <w:bottom w:val="single" w:sz="24" w:space="0" w:color="D9D9D9"/>
        </w:pBdr>
        <w:ind w:firstLineChars="0" w:firstLine="0"/>
      </w:pPr>
    </w:p>
    <w:p w:rsidR="009E5703" w:rsidRDefault="009E5703" w:rsidP="00661CA6">
      <w:pPr>
        <w:spacing w:line="240" w:lineRule="auto"/>
        <w:ind w:firstLineChars="0" w:firstLine="0"/>
        <w:rPr>
          <w:sz w:val="16"/>
          <w:szCs w:val="18"/>
        </w:rPr>
      </w:pPr>
    </w:p>
    <w:p w:rsidR="009E5703" w:rsidRPr="00C029D8" w:rsidRDefault="00E20C70" w:rsidP="00C029D8">
      <w:pPr>
        <w:numPr>
          <w:ilvl w:val="0"/>
          <w:numId w:val="6"/>
        </w:numPr>
        <w:ind w:firstLineChars="0"/>
        <w:rPr>
          <w:rStyle w:val="ab"/>
          <w:color w:val="7E7E7E"/>
          <w:u w:val="none"/>
        </w:rPr>
      </w:pPr>
      <w:r>
        <w:t xml:space="preserve"> </w:t>
      </w:r>
      <w:r w:rsidR="00C029D8">
        <w:t>S</w:t>
      </w:r>
      <w:r w:rsidR="00C029D8">
        <w:rPr>
          <w:rFonts w:hint="eastAsia"/>
        </w:rPr>
        <w:t>park下载地址：</w:t>
      </w:r>
      <w:hyperlink r:id="rId14" w:tgtFrame="_blank" w:tooltip="http://spark.apache.org/downloads.html" w:history="1">
        <w:r w:rsidR="00C029D8">
          <w:rPr>
            <w:rStyle w:val="ab"/>
            <w:rFonts w:ascii="Segoe UI" w:hAnsi="Segoe UI" w:cs="Segoe UI"/>
            <w:color w:val="000000"/>
            <w:szCs w:val="21"/>
          </w:rPr>
          <w:t>http://spark.apache.org/downloads.html</w:t>
        </w:r>
      </w:hyperlink>
    </w:p>
    <w:p w:rsidR="00C029D8" w:rsidRDefault="00C029D8" w:rsidP="00C029D8">
      <w:pPr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park安装教程：</w:t>
      </w:r>
      <w:hyperlink r:id="rId15" w:history="1">
        <w:r w:rsidRPr="00C029D8">
          <w:rPr>
            <w:rStyle w:val="ab"/>
          </w:rPr>
          <w:t>https://www.cnblogs.com/swordfall/p/7903678.html</w:t>
        </w:r>
      </w:hyperlink>
    </w:p>
    <w:p w:rsidR="00C029D8" w:rsidRDefault="00C029D8" w:rsidP="00C029D8">
      <w:pPr>
        <w:numPr>
          <w:ilvl w:val="0"/>
          <w:numId w:val="6"/>
        </w:numPr>
        <w:ind w:firstLineChars="0"/>
        <w:rPr>
          <w:rStyle w:val="ab"/>
          <w:color w:val="7E7E7E"/>
          <w:u w:val="none"/>
        </w:rPr>
      </w:pPr>
      <w:r>
        <w:rPr>
          <w:rFonts w:hint="eastAsia"/>
        </w:rPr>
        <w:t>Hive下载：</w:t>
      </w:r>
      <w:hyperlink r:id="rId16" w:history="1">
        <w:r>
          <w:rPr>
            <w:rStyle w:val="ab"/>
          </w:rPr>
          <w:t>https://www-eu.apache.org/dist/hive/hive-2.3.6/</w:t>
        </w:r>
      </w:hyperlink>
    </w:p>
    <w:p w:rsidR="00C029D8" w:rsidRPr="00C029D8" w:rsidRDefault="00C029D8" w:rsidP="00C029D8">
      <w:pPr>
        <w:numPr>
          <w:ilvl w:val="0"/>
          <w:numId w:val="6"/>
        </w:numPr>
        <w:ind w:firstLineChars="0"/>
      </w:pPr>
      <w:r>
        <w:t>H</w:t>
      </w:r>
      <w:r>
        <w:rPr>
          <w:rFonts w:hint="eastAsia"/>
        </w:rPr>
        <w:t>ive安装教程：</w:t>
      </w:r>
      <w:hyperlink r:id="rId17" w:history="1">
        <w:r>
          <w:rPr>
            <w:rStyle w:val="ab"/>
          </w:rPr>
          <w:t>http://dblab.xmu.edu.cn/blog/install-hive/</w:t>
        </w:r>
      </w:hyperlink>
    </w:p>
    <w:p w:rsidR="00C029D8" w:rsidRDefault="00C029D8" w:rsidP="00C029D8">
      <w:pPr>
        <w:numPr>
          <w:ilvl w:val="0"/>
          <w:numId w:val="6"/>
        </w:numPr>
        <w:ind w:firstLineChars="0"/>
      </w:pPr>
      <w:r>
        <w:t>M</w:t>
      </w:r>
      <w:r>
        <w:rPr>
          <w:rFonts w:hint="eastAsia"/>
        </w:rPr>
        <w:t>y</w:t>
      </w:r>
      <w:r>
        <w:t>sql jdbc</w:t>
      </w:r>
      <w:r>
        <w:rPr>
          <w:rFonts w:hint="eastAsia"/>
        </w:rPr>
        <w:t>包下载地址：</w:t>
      </w:r>
    </w:p>
    <w:p w:rsidR="00C029D8" w:rsidRDefault="005D1FAC" w:rsidP="00C029D8">
      <w:pPr>
        <w:ind w:left="420" w:firstLineChars="0" w:firstLine="0"/>
      </w:pPr>
      <w:hyperlink r:id="rId18" w:history="1">
        <w:r w:rsidR="00C029D8" w:rsidRPr="00C029D8">
          <w:rPr>
            <w:rStyle w:val="ab"/>
          </w:rPr>
          <w:t>https://dev.mysql.com/get/Downloads/Connector-J/mysql-connector-java-5.1.46.zip</w:t>
        </w:r>
      </w:hyperlink>
    </w:p>
    <w:p w:rsidR="00C029D8" w:rsidRDefault="00C029D8" w:rsidP="00C029D8">
      <w:pPr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park</w:t>
      </w:r>
      <w:r>
        <w:t>-on-hive</w:t>
      </w:r>
      <w:r>
        <w:rPr>
          <w:rFonts w:hint="eastAsia"/>
        </w:rPr>
        <w:t>教程：</w:t>
      </w:r>
      <w:hyperlink r:id="rId19" w:history="1">
        <w:r>
          <w:rPr>
            <w:rStyle w:val="ab"/>
          </w:rPr>
          <w:t>http://dblab.xmu.edu.cn/blog/1383-2/</w:t>
        </w:r>
      </w:hyperlink>
    </w:p>
    <w:sectPr w:rsidR="00C029D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FAC" w:rsidRDefault="005D1FAC">
      <w:pPr>
        <w:spacing w:line="240" w:lineRule="auto"/>
        <w:ind w:firstLine="420"/>
      </w:pPr>
      <w:r>
        <w:separator/>
      </w:r>
    </w:p>
  </w:endnote>
  <w:endnote w:type="continuationSeparator" w:id="0">
    <w:p w:rsidR="005D1FAC" w:rsidRDefault="005D1FAC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703" w:rsidRDefault="009E5703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703" w:rsidRDefault="00E73105">
    <w:pPr>
      <w:pStyle w:val="a4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B7064D" w:rsidRPr="00B7064D">
      <w:rPr>
        <w:noProof/>
        <w:lang w:val="zh-CN"/>
      </w:rPr>
      <w:t>6</w:t>
    </w:r>
    <w:r>
      <w:fldChar w:fldCharType="end"/>
    </w:r>
  </w:p>
  <w:p w:rsidR="009E5703" w:rsidRDefault="009E5703">
    <w:pPr>
      <w:pStyle w:val="a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703" w:rsidRDefault="009E570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FAC" w:rsidRDefault="005D1FAC">
      <w:pPr>
        <w:spacing w:line="240" w:lineRule="auto"/>
        <w:ind w:firstLine="420"/>
      </w:pPr>
      <w:r>
        <w:separator/>
      </w:r>
    </w:p>
  </w:footnote>
  <w:footnote w:type="continuationSeparator" w:id="0">
    <w:p w:rsidR="005D1FAC" w:rsidRDefault="005D1FAC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703" w:rsidRDefault="009E5703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703" w:rsidRDefault="009E5703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703" w:rsidRDefault="009E5703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789B008"/>
    <w:multiLevelType w:val="singleLevel"/>
    <w:tmpl w:val="E789B0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4F9736F"/>
    <w:multiLevelType w:val="multilevel"/>
    <w:tmpl w:val="04F9736F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1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0A4C75DA"/>
    <w:multiLevelType w:val="singleLevel"/>
    <w:tmpl w:val="0A4C75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23A930B9"/>
    <w:multiLevelType w:val="hybridMultilevel"/>
    <w:tmpl w:val="DF566FA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E517608"/>
    <w:multiLevelType w:val="singleLevel"/>
    <w:tmpl w:val="2E5176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34E45F56"/>
    <w:multiLevelType w:val="hybridMultilevel"/>
    <w:tmpl w:val="8000F3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3DB30BA"/>
    <w:multiLevelType w:val="hybridMultilevel"/>
    <w:tmpl w:val="968E485A"/>
    <w:lvl w:ilvl="0" w:tplc="2F16DB38">
      <w:start w:val="1"/>
      <w:numFmt w:val="bullet"/>
      <w:lvlText w:val="•"/>
      <w:lvlJc w:val="left"/>
      <w:pPr>
        <w:ind w:left="78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7E24412"/>
    <w:multiLevelType w:val="multilevel"/>
    <w:tmpl w:val="968E485A"/>
    <w:lvl w:ilvl="0">
      <w:start w:val="1"/>
      <w:numFmt w:val="bullet"/>
      <w:lvlText w:val="•"/>
      <w:lvlJc w:val="left"/>
      <w:pPr>
        <w:ind w:left="780" w:hanging="360"/>
      </w:pPr>
      <w:rPr>
        <w:rFonts w:ascii="等线" w:eastAsia="等线" w:hAnsi="等线" w:cs="Times New Roman" w:hint="eastAsia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05F614F"/>
    <w:multiLevelType w:val="multilevel"/>
    <w:tmpl w:val="968E485A"/>
    <w:lvl w:ilvl="0">
      <w:start w:val="1"/>
      <w:numFmt w:val="bullet"/>
      <w:lvlText w:val="•"/>
      <w:lvlJc w:val="left"/>
      <w:pPr>
        <w:ind w:left="780" w:hanging="360"/>
      </w:pPr>
      <w:rPr>
        <w:rFonts w:ascii="等线" w:eastAsia="等线" w:hAnsi="等线" w:cs="Times New Roman" w:hint="eastAsia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C72B4C0"/>
    <w:multiLevelType w:val="singleLevel"/>
    <w:tmpl w:val="6C72B4C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6E2E60AC"/>
    <w:multiLevelType w:val="singleLevel"/>
    <w:tmpl w:val="6E2E60A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6EA752AA"/>
    <w:multiLevelType w:val="hybridMultilevel"/>
    <w:tmpl w:val="6C0C83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9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11"/>
  </w:num>
  <w:num w:numId="10">
    <w:abstractNumId w:val="6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ttachedTemplate r:id="rId1"/>
  <w:documentProtection w:edit="forms" w:enforcement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4D56D8"/>
    <w:rsid w:val="00055909"/>
    <w:rsid w:val="00066EC9"/>
    <w:rsid w:val="000851B3"/>
    <w:rsid w:val="0008710D"/>
    <w:rsid w:val="000B154F"/>
    <w:rsid w:val="001071ED"/>
    <w:rsid w:val="00132BCA"/>
    <w:rsid w:val="001418DB"/>
    <w:rsid w:val="00147771"/>
    <w:rsid w:val="00152A8B"/>
    <w:rsid w:val="00192E17"/>
    <w:rsid w:val="001C1916"/>
    <w:rsid w:val="001D16BC"/>
    <w:rsid w:val="001D21FF"/>
    <w:rsid w:val="001D4991"/>
    <w:rsid w:val="00212FA9"/>
    <w:rsid w:val="00227729"/>
    <w:rsid w:val="00281BBF"/>
    <w:rsid w:val="00284BB4"/>
    <w:rsid w:val="00285850"/>
    <w:rsid w:val="002879AF"/>
    <w:rsid w:val="002A7E41"/>
    <w:rsid w:val="002B58E2"/>
    <w:rsid w:val="002C2DF1"/>
    <w:rsid w:val="00300092"/>
    <w:rsid w:val="00306261"/>
    <w:rsid w:val="003134D1"/>
    <w:rsid w:val="00320263"/>
    <w:rsid w:val="00341DDB"/>
    <w:rsid w:val="0036226D"/>
    <w:rsid w:val="00371A3D"/>
    <w:rsid w:val="00374B25"/>
    <w:rsid w:val="003B5E8C"/>
    <w:rsid w:val="003D0BFC"/>
    <w:rsid w:val="003F05DD"/>
    <w:rsid w:val="003F13F4"/>
    <w:rsid w:val="00470E88"/>
    <w:rsid w:val="004C1799"/>
    <w:rsid w:val="004F1F63"/>
    <w:rsid w:val="00511BD4"/>
    <w:rsid w:val="00535C0B"/>
    <w:rsid w:val="00574B99"/>
    <w:rsid w:val="005755C6"/>
    <w:rsid w:val="00576F51"/>
    <w:rsid w:val="00582172"/>
    <w:rsid w:val="00586182"/>
    <w:rsid w:val="0059130B"/>
    <w:rsid w:val="005D1FAC"/>
    <w:rsid w:val="00615238"/>
    <w:rsid w:val="00621694"/>
    <w:rsid w:val="0062391C"/>
    <w:rsid w:val="00661CA6"/>
    <w:rsid w:val="00671A69"/>
    <w:rsid w:val="00680639"/>
    <w:rsid w:val="0068499C"/>
    <w:rsid w:val="00694962"/>
    <w:rsid w:val="006A277E"/>
    <w:rsid w:val="006F5976"/>
    <w:rsid w:val="007757B8"/>
    <w:rsid w:val="0077589D"/>
    <w:rsid w:val="00776C15"/>
    <w:rsid w:val="007A6523"/>
    <w:rsid w:val="007F6A12"/>
    <w:rsid w:val="00812C81"/>
    <w:rsid w:val="00814251"/>
    <w:rsid w:val="00830032"/>
    <w:rsid w:val="00852366"/>
    <w:rsid w:val="00880C15"/>
    <w:rsid w:val="00897DAB"/>
    <w:rsid w:val="008B61ED"/>
    <w:rsid w:val="008C49E3"/>
    <w:rsid w:val="008D0AC7"/>
    <w:rsid w:val="0090693C"/>
    <w:rsid w:val="009155A4"/>
    <w:rsid w:val="00917E68"/>
    <w:rsid w:val="00954F1B"/>
    <w:rsid w:val="009646D0"/>
    <w:rsid w:val="00993011"/>
    <w:rsid w:val="00993210"/>
    <w:rsid w:val="009950E5"/>
    <w:rsid w:val="009B24F7"/>
    <w:rsid w:val="009B382C"/>
    <w:rsid w:val="009E5703"/>
    <w:rsid w:val="00A14C5E"/>
    <w:rsid w:val="00A53FFA"/>
    <w:rsid w:val="00A6663B"/>
    <w:rsid w:val="00AC2212"/>
    <w:rsid w:val="00B10397"/>
    <w:rsid w:val="00B17968"/>
    <w:rsid w:val="00B23ED6"/>
    <w:rsid w:val="00B7064D"/>
    <w:rsid w:val="00B714B4"/>
    <w:rsid w:val="00B93365"/>
    <w:rsid w:val="00BA1E8E"/>
    <w:rsid w:val="00C029D8"/>
    <w:rsid w:val="00C509CF"/>
    <w:rsid w:val="00CA6591"/>
    <w:rsid w:val="00D22A9C"/>
    <w:rsid w:val="00D24505"/>
    <w:rsid w:val="00D556A0"/>
    <w:rsid w:val="00D6393D"/>
    <w:rsid w:val="00D67A40"/>
    <w:rsid w:val="00D8774E"/>
    <w:rsid w:val="00DB57F8"/>
    <w:rsid w:val="00DC2449"/>
    <w:rsid w:val="00DE1F6E"/>
    <w:rsid w:val="00DF1799"/>
    <w:rsid w:val="00E20C70"/>
    <w:rsid w:val="00E25777"/>
    <w:rsid w:val="00E33CAE"/>
    <w:rsid w:val="00E73105"/>
    <w:rsid w:val="00F04B7F"/>
    <w:rsid w:val="00F46943"/>
    <w:rsid w:val="00F54774"/>
    <w:rsid w:val="00F6058F"/>
    <w:rsid w:val="00F77AB1"/>
    <w:rsid w:val="00F97DE0"/>
    <w:rsid w:val="00FB7D0D"/>
    <w:rsid w:val="00FB7E26"/>
    <w:rsid w:val="00FC630F"/>
    <w:rsid w:val="00FE6CB3"/>
    <w:rsid w:val="08AC0A43"/>
    <w:rsid w:val="10FF601D"/>
    <w:rsid w:val="132F2651"/>
    <w:rsid w:val="2AAA7201"/>
    <w:rsid w:val="3069544C"/>
    <w:rsid w:val="350F6BC2"/>
    <w:rsid w:val="3FC73928"/>
    <w:rsid w:val="4A4D56D8"/>
    <w:rsid w:val="5756372D"/>
    <w:rsid w:val="59416C9E"/>
    <w:rsid w:val="59A056EB"/>
    <w:rsid w:val="6026023E"/>
    <w:rsid w:val="62696D38"/>
    <w:rsid w:val="63246D94"/>
    <w:rsid w:val="6EB24648"/>
    <w:rsid w:val="70AF580B"/>
    <w:rsid w:val="7E50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6EA908-C74E-4808-9C95-B4FB03A5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header" w:uiPriority="99" w:unhideWhenUsed="1"/>
    <w:lsdException w:name="footer" w:uiPriority="99" w:unhideWhenUsed="1"/>
    <w:lsdException w:name="caption" w:uiPriority="35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rFonts w:ascii="等线" w:eastAsia="等线" w:hAnsi="等线"/>
      <w:color w:val="7E7E7E"/>
      <w:kern w:val="2"/>
      <w:sz w:val="21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"/>
      </w:numPr>
      <w:spacing w:beforeLines="50" w:before="50"/>
      <w:outlineLvl w:val="0"/>
    </w:pPr>
    <w:rPr>
      <w:rFonts w:ascii="等线" w:eastAsia="微软雅黑 Light" w:hAnsi="等线"/>
      <w:b/>
      <w:bCs/>
      <w:color w:val="7E7E7E"/>
      <w:kern w:val="44"/>
      <w:sz w:val="32"/>
      <w:szCs w:val="48"/>
    </w:rPr>
  </w:style>
  <w:style w:type="paragraph" w:styleId="2">
    <w:name w:val="heading 2"/>
    <w:next w:val="a"/>
    <w:link w:val="20"/>
    <w:uiPriority w:val="9"/>
    <w:unhideWhenUsed/>
    <w:qFormat/>
    <w:pPr>
      <w:numPr>
        <w:ilvl w:val="1"/>
        <w:numId w:val="1"/>
      </w:numPr>
      <w:outlineLvl w:val="1"/>
    </w:pPr>
    <w:rPr>
      <w:rFonts w:ascii="等线" w:eastAsia="等线" w:hAnsi="等线"/>
      <w:bCs/>
      <w:color w:val="7E7E7E"/>
      <w:kern w:val="2"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line="415" w:lineRule="auto"/>
      <w:ind w:firstLineChars="0"/>
      <w:jc w:val="left"/>
      <w:outlineLvl w:val="2"/>
    </w:pPr>
    <w:rPr>
      <w:bCs/>
      <w:sz w:val="24"/>
      <w:szCs w:val="32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color w:val="7E7E7E"/>
      <w:kern w:val="2"/>
      <w:sz w:val="28"/>
      <w:szCs w:val="28"/>
    </w:rPr>
  </w:style>
  <w:style w:type="paragraph" w:styleId="5">
    <w:name w:val="heading 5"/>
    <w:basedOn w:val="a"/>
    <w:next w:val="a"/>
    <w:semiHidden/>
    <w:unhideWhenUsed/>
    <w:qFormat/>
    <w:pPr>
      <w:spacing w:beforeAutospacing="1" w:afterAutospacing="1"/>
      <w:jc w:val="left"/>
      <w:outlineLvl w:val="4"/>
    </w:pPr>
    <w:rPr>
      <w:rFonts w:ascii="宋体" w:eastAsia="宋体" w:hAnsi="宋体" w:hint="eastAsia"/>
      <w:b/>
      <w:kern w:val="0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="等线 Light" w:eastAsia="等线 Light" w:hAnsi="等线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等线 Light" w:eastAsia="黑体" w:hAnsi="等线 Light"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spacing w:before="120" w:after="120" w:line="240" w:lineRule="auto"/>
      <w:ind w:leftChars="300" w:left="300" w:firstLineChars="0" w:firstLine="0"/>
    </w:p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1">
    <w:name w:val="toc 1"/>
    <w:next w:val="a"/>
    <w:uiPriority w:val="39"/>
    <w:unhideWhenUsed/>
    <w:pPr>
      <w:spacing w:before="120" w:after="120"/>
    </w:pPr>
    <w:rPr>
      <w:rFonts w:ascii="等线 Light" w:eastAsia="等线 Light" w:hAnsi="等线 Light"/>
      <w:color w:val="7E7E7E"/>
      <w:kern w:val="2"/>
      <w:sz w:val="21"/>
      <w:szCs w:val="21"/>
    </w:rPr>
  </w:style>
  <w:style w:type="paragraph" w:styleId="a8">
    <w:name w:val="footnote text"/>
    <w:basedOn w:val="a"/>
    <w:pPr>
      <w:snapToGrid w:val="0"/>
      <w:jc w:val="left"/>
    </w:pPr>
    <w:rPr>
      <w:sz w:val="18"/>
    </w:rPr>
  </w:style>
  <w:style w:type="paragraph" w:styleId="21">
    <w:name w:val="toc 2"/>
    <w:basedOn w:val="a"/>
    <w:next w:val="a"/>
    <w:uiPriority w:val="39"/>
    <w:unhideWhenUsed/>
    <w:pPr>
      <w:spacing w:before="120" w:after="120" w:line="240" w:lineRule="auto"/>
      <w:ind w:leftChars="100" w:left="100" w:firstLineChars="0" w:firstLine="0"/>
      <w:jc w:val="left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hint="eastAsia"/>
      <w:kern w:val="0"/>
      <w:sz w:val="24"/>
      <w:szCs w:val="24"/>
    </w:rPr>
  </w:style>
  <w:style w:type="paragraph" w:styleId="a9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Pr>
      <w:color w:val="0563C1"/>
      <w:u w:val="single"/>
    </w:rPr>
  </w:style>
  <w:style w:type="character" w:styleId="ac">
    <w:name w:val="footnote reference"/>
    <w:basedOn w:val="a0"/>
    <w:rPr>
      <w:vertAlign w:val="superscript"/>
    </w:rPr>
  </w:style>
  <w:style w:type="paragraph" w:styleId="ad">
    <w:name w:val="List Paragraph"/>
    <w:basedOn w:val="a"/>
    <w:uiPriority w:val="34"/>
    <w:qFormat/>
    <w:pPr>
      <w:ind w:firstLine="420"/>
    </w:pPr>
  </w:style>
  <w:style w:type="paragraph" w:styleId="ae">
    <w:name w:val="No Spacing"/>
    <w:next w:val="a"/>
    <w:uiPriority w:val="1"/>
    <w:qFormat/>
    <w:pPr>
      <w:widowControl w:val="0"/>
      <w:spacing w:beforeLines="100" w:before="100" w:afterLines="100" w:after="100"/>
      <w:ind w:firstLineChars="200" w:firstLine="200"/>
      <w:jc w:val="center"/>
    </w:pPr>
    <w:rPr>
      <w:rFonts w:ascii="等线" w:eastAsia="等线" w:hAnsi="等线"/>
      <w:color w:val="7E7E7E"/>
      <w:kern w:val="2"/>
      <w:sz w:val="44"/>
      <w:szCs w:val="22"/>
    </w:rPr>
  </w:style>
  <w:style w:type="character" w:customStyle="1" w:styleId="10">
    <w:name w:val="标题 1 字符"/>
    <w:basedOn w:val="a0"/>
    <w:link w:val="1"/>
    <w:uiPriority w:val="9"/>
    <w:rPr>
      <w:rFonts w:eastAsia="微软雅黑 Light"/>
      <w:b/>
      <w:bCs/>
      <w:color w:val="7E7E7E"/>
      <w:kern w:val="44"/>
      <w:sz w:val="32"/>
      <w:szCs w:val="48"/>
    </w:rPr>
  </w:style>
  <w:style w:type="character" w:customStyle="1" w:styleId="a5">
    <w:name w:val="页脚 字符"/>
    <w:basedOn w:val="a0"/>
    <w:link w:val="a4"/>
    <w:uiPriority w:val="99"/>
    <w:rPr>
      <w:color w:val="7E7E7E"/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bCs/>
      <w:color w:val="7E7E7E"/>
      <w:sz w:val="24"/>
      <w:szCs w:val="32"/>
    </w:rPr>
  </w:style>
  <w:style w:type="character" w:customStyle="1" w:styleId="UnresolvedMention">
    <w:name w:val="Unresolved Mention"/>
    <w:basedOn w:val="a0"/>
    <w:uiPriority w:val="99"/>
    <w:unhideWhenUsed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Pr>
      <w:bCs/>
      <w:color w:val="7E7E7E"/>
      <w:sz w:val="24"/>
      <w:szCs w:val="32"/>
    </w:rPr>
  </w:style>
  <w:style w:type="character" w:customStyle="1" w:styleId="a7">
    <w:name w:val="页眉 字符"/>
    <w:basedOn w:val="a0"/>
    <w:link w:val="a6"/>
    <w:uiPriority w:val="99"/>
    <w:rPr>
      <w:color w:val="7E7E7E"/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Pr>
      <w:rFonts w:ascii="等线 Light" w:eastAsia="等线 Light" w:hAnsi="等线 Light" w:cs="Times New Roman"/>
      <w:b/>
      <w:bCs/>
      <w:color w:val="7E7E7E"/>
      <w:sz w:val="28"/>
      <w:szCs w:val="28"/>
    </w:rPr>
  </w:style>
  <w:style w:type="character" w:customStyle="1" w:styleId="90">
    <w:name w:val="标题 9 字符"/>
    <w:basedOn w:val="a0"/>
    <w:link w:val="9"/>
    <w:uiPriority w:val="9"/>
    <w:semiHidden/>
    <w:rPr>
      <w:rFonts w:ascii="等线 Light" w:eastAsia="等线 Light" w:hAnsi="等线 Light" w:cs="Times New Roman"/>
      <w:color w:val="7E7E7E"/>
      <w:szCs w:val="21"/>
    </w:rPr>
  </w:style>
  <w:style w:type="paragraph" w:customStyle="1" w:styleId="af">
    <w:name w:val="代码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spacing w:line="120" w:lineRule="auto"/>
    </w:pPr>
    <w:rPr>
      <w:rFonts w:ascii="Calibri" w:eastAsia="Yu Gothic UI Semibold" w:hAnsi="Calibri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dev.mysql.com/get/Downloads/Connector-J/mysql-connector-java-5.1.46.zip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dblab.xmu.edu.cn/blog/install-hive/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www-eu.apache.org/dist/hive/hive-2.3.6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s://www.cnblogs.com/swordfall/p/7903678.html" TargetMode="External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://dblab.xmu.edu.cn/blog/1383-2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spark.apache.org/downloads.html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5048\AppData\Roaming\Kingsoft\office6\templates\wps\zh_CN\tyb_word&#33539;&#24335;1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B7642D-588F-4630-A663-135B45C85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tyb_word范式1.wpt</Template>
  <TotalTime>178</TotalTime>
  <Pages>9</Pages>
  <Words>1037</Words>
  <Characters>5917</Characters>
  <Application>Microsoft Office Word</Application>
  <DocSecurity>0</DocSecurity>
  <Lines>49</Lines>
  <Paragraphs>13</Paragraphs>
  <ScaleCrop>false</ScaleCrop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唐元博</dc:creator>
  <cp:lastModifiedBy>yang yuhan</cp:lastModifiedBy>
  <cp:revision>79</cp:revision>
  <dcterms:created xsi:type="dcterms:W3CDTF">2019-12-18T11:40:00Z</dcterms:created>
  <dcterms:modified xsi:type="dcterms:W3CDTF">2019-12-20T01:48:00Z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